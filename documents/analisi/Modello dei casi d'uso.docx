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251D" w14:textId="3B4D29E5" w:rsidR="002D0E77" w:rsidRPr="00F72B9A" w:rsidRDefault="008A16DA" w:rsidP="004C21C5">
      <w:pPr>
        <w:pStyle w:val="sottotitolo0"/>
        <w:rPr>
          <w:rFonts w:ascii="Calibri Light" w:hAnsi="Calibri Light" w:cs="Calibri Light"/>
          <w:color w:val="FF0000"/>
          <w:sz w:val="48"/>
          <w:lang w:val="de-DE"/>
        </w:rPr>
      </w:pPr>
      <w:proofErr w:type="spellStart"/>
      <w:r w:rsidRPr="00F72B9A">
        <w:rPr>
          <w:rFonts w:ascii="Calibri Light" w:hAnsi="Calibri Light" w:cs="Calibri Light"/>
          <w:color w:val="FF0000"/>
          <w:sz w:val="48"/>
          <w:lang w:val="de-DE"/>
        </w:rPr>
        <w:t>KeepFit</w:t>
      </w:r>
      <w:proofErr w:type="spellEnd"/>
    </w:p>
    <w:p w14:paraId="0728BD27" w14:textId="77777777" w:rsidR="00D8160B" w:rsidRPr="00F72B9A" w:rsidRDefault="00D8160B" w:rsidP="00B23569">
      <w:pPr>
        <w:pStyle w:val="sottotitolo0"/>
        <w:rPr>
          <w:rFonts w:ascii="Calibri Light" w:hAnsi="Calibri Light" w:cs="Calibri Light"/>
          <w:color w:val="FF0000"/>
          <w:lang w:val="de-DE"/>
        </w:rPr>
      </w:pPr>
      <w:r w:rsidRPr="00F72B9A">
        <w:rPr>
          <w:rFonts w:ascii="Calibri Light" w:hAnsi="Calibri Light" w:cs="Calibri Light"/>
          <w:color w:val="FF0000"/>
          <w:lang w:val="de-DE"/>
        </w:rPr>
        <w:fldChar w:fldCharType="begin"/>
      </w:r>
      <w:r w:rsidRPr="00F72B9A">
        <w:rPr>
          <w:rFonts w:ascii="Calibri Light" w:hAnsi="Calibri Light" w:cs="Calibri Light"/>
          <w:color w:val="FF0000"/>
          <w:lang w:val="de-DE"/>
        </w:rPr>
        <w:instrText xml:space="preserve"> SUBJECT  \* Caps  \* MERGEFORMAT </w:instrText>
      </w:r>
      <w:r w:rsidRPr="00F72B9A">
        <w:rPr>
          <w:rFonts w:ascii="Calibri Light" w:hAnsi="Calibri Light" w:cs="Calibri Light"/>
          <w:color w:val="FF0000"/>
          <w:lang w:val="de-DE"/>
        </w:rPr>
        <w:fldChar w:fldCharType="separate"/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Modello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Dei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Casi</w:t>
      </w:r>
      <w:proofErr w:type="spellEnd"/>
      <w:r w:rsidR="002D0E77" w:rsidRPr="00F72B9A">
        <w:rPr>
          <w:rFonts w:ascii="Calibri Light" w:hAnsi="Calibri Light" w:cs="Calibri Light"/>
          <w:color w:val="FF0000"/>
          <w:lang w:val="de-DE"/>
        </w:rPr>
        <w:t xml:space="preserve"> </w:t>
      </w:r>
      <w:proofErr w:type="spellStart"/>
      <w:r w:rsidR="002D0E77" w:rsidRPr="00F72B9A">
        <w:rPr>
          <w:rFonts w:ascii="Calibri Light" w:hAnsi="Calibri Light" w:cs="Calibri Light"/>
          <w:color w:val="FF0000"/>
          <w:lang w:val="de-DE"/>
        </w:rPr>
        <w:t>D'uso</w:t>
      </w:r>
      <w:proofErr w:type="spellEnd"/>
      <w:r w:rsidRPr="00F72B9A">
        <w:rPr>
          <w:rFonts w:ascii="Calibri Light" w:hAnsi="Calibri Light" w:cs="Calibri Light"/>
          <w:color w:val="FF0000"/>
          <w:lang w:val="de-DE"/>
        </w:rPr>
        <w:fldChar w:fldCharType="end"/>
      </w:r>
    </w:p>
    <w:p w14:paraId="40ED3F22" w14:textId="77777777" w:rsidR="00D8160B" w:rsidRPr="00871568" w:rsidRDefault="00D8160B" w:rsidP="00B23569">
      <w:pPr>
        <w:pStyle w:val="sottotitolo0"/>
        <w:rPr>
          <w:rFonts w:ascii="Calibri Light" w:hAnsi="Calibri Light" w:cs="Calibri Light"/>
          <w:sz w:val="48"/>
          <w:lang w:val="de-DE"/>
        </w:rPr>
      </w:pPr>
    </w:p>
    <w:p w14:paraId="689BDD81" w14:textId="77777777" w:rsidR="0094130E" w:rsidRPr="00871568" w:rsidRDefault="0094130E" w:rsidP="00B23569">
      <w:pPr>
        <w:pStyle w:val="sottotitolo0"/>
        <w:rPr>
          <w:rFonts w:ascii="Calibri Light" w:hAnsi="Calibri Light" w:cs="Calibri Light"/>
          <w:sz w:val="32"/>
          <w:szCs w:val="32"/>
          <w:lang w:val="de-DE"/>
        </w:rPr>
      </w:pPr>
    </w:p>
    <w:p w14:paraId="3E8D9C1E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59AB0735" w14:textId="77777777" w:rsidR="00B23569" w:rsidRPr="00871568" w:rsidRDefault="00B23569">
      <w:pPr>
        <w:rPr>
          <w:rFonts w:ascii="Calibri Light" w:hAnsi="Calibri Light" w:cs="Calibri Light"/>
          <w:lang w:val="it-IT"/>
        </w:rPr>
      </w:pPr>
    </w:p>
    <w:p w14:paraId="62D551FB" w14:textId="77777777" w:rsidR="0094130E" w:rsidRPr="00871568" w:rsidRDefault="0094130E">
      <w:pPr>
        <w:rPr>
          <w:rFonts w:ascii="Calibri Light" w:hAnsi="Calibri Light" w:cs="Calibri Light"/>
          <w:lang w:val="it-IT"/>
        </w:rPr>
      </w:pPr>
    </w:p>
    <w:p w14:paraId="2CB6FB40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02D1A3C4" w14:textId="77777777" w:rsidR="0094130E" w:rsidRPr="00871568" w:rsidRDefault="0094130E">
      <w:pPr>
        <w:pStyle w:val="Corpotesto"/>
        <w:rPr>
          <w:rFonts w:ascii="Calibri Light" w:hAnsi="Calibri Light" w:cs="Calibri Light"/>
          <w:lang w:val="it-IT"/>
        </w:rPr>
      </w:pPr>
    </w:p>
    <w:p w14:paraId="3F843DB1" w14:textId="77777777" w:rsidR="0094130E" w:rsidRPr="00871568" w:rsidRDefault="0094130E">
      <w:pPr>
        <w:rPr>
          <w:rFonts w:ascii="Calibri Light" w:hAnsi="Calibri Light" w:cs="Calibri Light"/>
          <w:lang w:val="it-IT"/>
        </w:rPr>
        <w:sectPr w:rsidR="0094130E" w:rsidRPr="00871568" w:rsidSect="004C21C5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616" w:bottom="1440" w:left="567" w:header="720" w:footer="720" w:gutter="0"/>
          <w:cols w:space="720"/>
          <w:vAlign w:val="center"/>
          <w:docGrid w:linePitch="272"/>
        </w:sectPr>
      </w:pPr>
    </w:p>
    <w:p w14:paraId="4F3F7E94" w14:textId="77777777" w:rsidR="00296264" w:rsidRPr="00871568" w:rsidRDefault="00296264" w:rsidP="00296264">
      <w:pPr>
        <w:pStyle w:val="Titolo"/>
        <w:rPr>
          <w:rFonts w:ascii="Calibri Light" w:hAnsi="Calibri Light" w:cs="Calibri Light"/>
          <w:sz w:val="28"/>
          <w:szCs w:val="28"/>
          <w:lang w:val="it-IT"/>
        </w:rPr>
      </w:pPr>
    </w:p>
    <w:p w14:paraId="51E7C4FD" w14:textId="77777777" w:rsidR="00B23569" w:rsidRPr="00871568" w:rsidRDefault="00B23569" w:rsidP="00B23569">
      <w:pPr>
        <w:pStyle w:val="titololegge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t>STORICO REVISIONI</w:t>
      </w:r>
    </w:p>
    <w:p w14:paraId="437CF3DA" w14:textId="77777777" w:rsidR="00B23569" w:rsidRPr="00FD67A8" w:rsidRDefault="00B23569" w:rsidP="00B23569">
      <w:pPr>
        <w:rPr>
          <w:rFonts w:ascii="Calibri Light" w:hAnsi="Calibri Light" w:cs="Calibri Light"/>
          <w:lang w:val="it-IT"/>
        </w:rPr>
      </w:pPr>
    </w:p>
    <w:tbl>
      <w:tblPr>
        <w:tblW w:w="932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551"/>
        <w:gridCol w:w="1418"/>
        <w:gridCol w:w="1276"/>
        <w:gridCol w:w="1417"/>
      </w:tblGrid>
      <w:tr w:rsidR="00B23569" w:rsidRPr="00C45FFE" w14:paraId="5475AE85" w14:textId="77777777">
        <w:tc>
          <w:tcPr>
            <w:tcW w:w="1242" w:type="dxa"/>
          </w:tcPr>
          <w:p w14:paraId="2BA3D926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Data</w:t>
            </w:r>
          </w:p>
        </w:tc>
        <w:tc>
          <w:tcPr>
            <w:tcW w:w="1418" w:type="dxa"/>
          </w:tcPr>
          <w:p w14:paraId="47CE504F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Revisione</w:t>
            </w:r>
          </w:p>
        </w:tc>
        <w:tc>
          <w:tcPr>
            <w:tcW w:w="2551" w:type="dxa"/>
          </w:tcPr>
          <w:p w14:paraId="50EBC7CE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Descrizione</w:t>
            </w:r>
          </w:p>
        </w:tc>
        <w:tc>
          <w:tcPr>
            <w:tcW w:w="1418" w:type="dxa"/>
          </w:tcPr>
          <w:p w14:paraId="005D1344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Redatto</w:t>
            </w:r>
          </w:p>
        </w:tc>
        <w:tc>
          <w:tcPr>
            <w:tcW w:w="1276" w:type="dxa"/>
          </w:tcPr>
          <w:p w14:paraId="0DB8BAA0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Verificato</w:t>
            </w:r>
          </w:p>
        </w:tc>
        <w:tc>
          <w:tcPr>
            <w:tcW w:w="1417" w:type="dxa"/>
          </w:tcPr>
          <w:p w14:paraId="02DC31F8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  <w:b/>
              </w:rPr>
            </w:pPr>
            <w:r w:rsidRPr="00871568">
              <w:rPr>
                <w:rFonts w:ascii="Calibri Light" w:hAnsi="Calibri Light" w:cs="Calibri Light"/>
                <w:b/>
              </w:rPr>
              <w:t>Approvato</w:t>
            </w:r>
          </w:p>
        </w:tc>
      </w:tr>
      <w:tr w:rsidR="00B23569" w:rsidRPr="00C45FFE" w14:paraId="7E70E814" w14:textId="77777777">
        <w:tc>
          <w:tcPr>
            <w:tcW w:w="1242" w:type="dxa"/>
          </w:tcPr>
          <w:p w14:paraId="41B515E4" w14:textId="652EA854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14/11/2020</w:t>
            </w:r>
          </w:p>
        </w:tc>
        <w:tc>
          <w:tcPr>
            <w:tcW w:w="1418" w:type="dxa"/>
          </w:tcPr>
          <w:p w14:paraId="5B15AC42" w14:textId="67536C54" w:rsidR="00B23569" w:rsidRPr="00871568" w:rsidRDefault="00F72B9A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51" w:type="dxa"/>
          </w:tcPr>
          <w:p w14:paraId="697E5769" w14:textId="7B2589EC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 versione</w:t>
            </w:r>
          </w:p>
        </w:tc>
        <w:tc>
          <w:tcPr>
            <w:tcW w:w="1418" w:type="dxa"/>
          </w:tcPr>
          <w:p w14:paraId="2EEC4584" w14:textId="3FDB9518" w:rsidR="00B23569" w:rsidRPr="00871568" w:rsidRDefault="006F5296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3933A1C9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0CD264C7" w14:textId="77777777" w:rsidR="00B23569" w:rsidRPr="00871568" w:rsidRDefault="00B23569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  <w:tr w:rsidR="00AE5BE1" w:rsidRPr="00C45FFE" w14:paraId="277E81F6" w14:textId="77777777">
        <w:tc>
          <w:tcPr>
            <w:tcW w:w="1242" w:type="dxa"/>
          </w:tcPr>
          <w:p w14:paraId="2B4F2C77" w14:textId="39AEE475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02/12/2020</w:t>
            </w:r>
          </w:p>
        </w:tc>
        <w:tc>
          <w:tcPr>
            <w:tcW w:w="1418" w:type="dxa"/>
          </w:tcPr>
          <w:p w14:paraId="17698934" w14:textId="057F2DE1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51" w:type="dxa"/>
          </w:tcPr>
          <w:p w14:paraId="46C15DAB" w14:textId="3CFBD33D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Correzione</w:t>
            </w:r>
          </w:p>
        </w:tc>
        <w:tc>
          <w:tcPr>
            <w:tcW w:w="1418" w:type="dxa"/>
          </w:tcPr>
          <w:p w14:paraId="0333316E" w14:textId="6C46E4D0" w:rsidR="00AE5BE1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Vittorio Libretti</w:t>
            </w:r>
          </w:p>
        </w:tc>
        <w:tc>
          <w:tcPr>
            <w:tcW w:w="1276" w:type="dxa"/>
          </w:tcPr>
          <w:p w14:paraId="5DFC074D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  <w:tc>
          <w:tcPr>
            <w:tcW w:w="1417" w:type="dxa"/>
          </w:tcPr>
          <w:p w14:paraId="28B0F39C" w14:textId="77777777" w:rsidR="00AE5BE1" w:rsidRPr="00871568" w:rsidRDefault="00AE5BE1" w:rsidP="00942444">
            <w:pPr>
              <w:pStyle w:val="testolegge"/>
              <w:rPr>
                <w:rFonts w:ascii="Calibri Light" w:hAnsi="Calibri Light" w:cs="Calibri Light"/>
              </w:rPr>
            </w:pPr>
          </w:p>
        </w:tc>
      </w:tr>
    </w:tbl>
    <w:p w14:paraId="24B1E789" w14:textId="77777777" w:rsidR="00296264" w:rsidRPr="00871568" w:rsidRDefault="00296264" w:rsidP="006F5296">
      <w:pPr>
        <w:pStyle w:val="Corpotesto"/>
        <w:ind w:left="0"/>
        <w:rPr>
          <w:rFonts w:ascii="Calibri Light" w:hAnsi="Calibri Light" w:cs="Calibri Light"/>
        </w:rPr>
      </w:pPr>
    </w:p>
    <w:p w14:paraId="580C4796" w14:textId="77777777" w:rsidR="00B23569" w:rsidRPr="00871568" w:rsidRDefault="00B23569" w:rsidP="00296264">
      <w:pPr>
        <w:pStyle w:val="Corpotesto"/>
        <w:rPr>
          <w:rFonts w:ascii="Calibri Light" w:hAnsi="Calibri Light" w:cs="Calibri Light"/>
        </w:rPr>
      </w:pPr>
    </w:p>
    <w:p w14:paraId="6A233702" w14:textId="77777777" w:rsidR="00296264" w:rsidRPr="00871568" w:rsidRDefault="00296264" w:rsidP="00296264">
      <w:pPr>
        <w:rPr>
          <w:rFonts w:ascii="Calibri Light" w:hAnsi="Calibri Light" w:cs="Calibri Light"/>
          <w:lang w:val="it-IT"/>
        </w:rPr>
      </w:pPr>
    </w:p>
    <w:p w14:paraId="640228AF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41DF9D1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A99405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445EEB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29E2F9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37C585C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566E1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2C9D900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4967F6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7CA2B1A3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885B9E5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394D7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A5D04A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D884646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FFCA97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AFE49B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5EEB9D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C81C2B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39180122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8F04B98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6590E2A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2550C99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13D105D4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54D94AFE" w14:textId="77777777" w:rsidR="00B23569" w:rsidRPr="00871568" w:rsidRDefault="00B23569" w:rsidP="00296264">
      <w:pPr>
        <w:rPr>
          <w:rFonts w:ascii="Calibri Light" w:hAnsi="Calibri Light" w:cs="Calibri Light"/>
          <w:lang w:val="it-IT"/>
        </w:rPr>
      </w:pPr>
    </w:p>
    <w:p w14:paraId="0A200233" w14:textId="77777777" w:rsidR="0094130E" w:rsidRPr="00871568" w:rsidRDefault="0094130E" w:rsidP="00312D93">
      <w:pPr>
        <w:pStyle w:val="TitoloIndice"/>
        <w:spacing w:line="240" w:lineRule="aut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</w:rPr>
        <w:br w:type="page"/>
      </w:r>
      <w:r w:rsidR="00312D93" w:rsidRPr="00871568">
        <w:rPr>
          <w:rFonts w:ascii="Calibri Light" w:hAnsi="Calibri Light" w:cs="Calibri Light"/>
          <w:snapToGrid/>
          <w:color w:val="414141"/>
        </w:rPr>
        <w:lastRenderedPageBreak/>
        <w:t>INDICE DEGLI ARGOMENTI</w:t>
      </w:r>
    </w:p>
    <w:p w14:paraId="1FF8D540" w14:textId="6BB2033E" w:rsidR="008A16DA" w:rsidRPr="00C45FFE" w:rsidRDefault="00312D93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begin"/>
      </w:r>
      <w:r w:rsidRPr="00871568">
        <w:rPr>
          <w:rFonts w:ascii="Calibri Light" w:hAnsi="Calibri Light" w:cs="Calibri Light"/>
          <w:b w:val="0"/>
          <w:i/>
          <w:caps w:val="0"/>
          <w:lang w:val="it-IT"/>
        </w:rPr>
        <w:instrText xml:space="preserve"> TOC \o "1-3" </w:instrText>
      </w:r>
      <w:r w:rsidRPr="00871568">
        <w:rPr>
          <w:rFonts w:ascii="Calibri Light" w:hAnsi="Calibri Light" w:cs="Calibri Light"/>
          <w:b w:val="0"/>
          <w:i/>
          <w:caps w:val="0"/>
          <w:sz w:val="20"/>
        </w:rPr>
        <w:fldChar w:fldCharType="separate"/>
      </w:r>
      <w:r w:rsidR="008A16DA" w:rsidRPr="008A16DA">
        <w:rPr>
          <w:rFonts w:ascii="Calibri Light" w:hAnsi="Calibri Light" w:cs="Calibri Light"/>
          <w:noProof/>
          <w:lang w:val="it-IT"/>
        </w:rPr>
        <w:t>1.</w:t>
      </w:r>
      <w:r w:rsidR="008A16DA" w:rsidRPr="00C45FFE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="008A16DA" w:rsidRPr="008A16DA">
        <w:rPr>
          <w:rFonts w:ascii="Calibri Light" w:hAnsi="Calibri Light" w:cs="Calibri Light"/>
          <w:noProof/>
          <w:lang w:val="it-IT"/>
        </w:rPr>
        <w:t>Introduzione</w:t>
      </w:r>
      <w:r w:rsidR="008A16DA" w:rsidRPr="008A16DA">
        <w:rPr>
          <w:noProof/>
          <w:lang w:val="it-IT"/>
        </w:rPr>
        <w:tab/>
      </w:r>
      <w:r w:rsidR="008A16DA">
        <w:rPr>
          <w:noProof/>
        </w:rPr>
        <w:fldChar w:fldCharType="begin"/>
      </w:r>
      <w:r w:rsidR="008A16DA" w:rsidRPr="008A16DA">
        <w:rPr>
          <w:noProof/>
          <w:lang w:val="it-IT"/>
        </w:rPr>
        <w:instrText xml:space="preserve"> PAGEREF _Toc57457986 \h </w:instrText>
      </w:r>
      <w:r w:rsidR="008A16DA">
        <w:rPr>
          <w:noProof/>
        </w:rPr>
      </w:r>
      <w:r w:rsidR="008A16DA">
        <w:rPr>
          <w:noProof/>
        </w:rPr>
        <w:fldChar w:fldCharType="separate"/>
      </w:r>
      <w:r w:rsidR="008A16DA" w:rsidRPr="008A16DA">
        <w:rPr>
          <w:noProof/>
          <w:lang w:val="it-IT"/>
        </w:rPr>
        <w:t>4</w:t>
      </w:r>
      <w:r w:rsidR="008A16DA">
        <w:rPr>
          <w:noProof/>
        </w:rPr>
        <w:fldChar w:fldCharType="end"/>
      </w:r>
    </w:p>
    <w:p w14:paraId="2819B6AB" w14:textId="0CF05B9E" w:rsidR="008A16DA" w:rsidRPr="00C45FFE" w:rsidRDefault="008A16DA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8A16DA">
        <w:rPr>
          <w:rFonts w:ascii="Calibri Light" w:hAnsi="Calibri Light" w:cs="Calibri Light"/>
          <w:noProof/>
          <w:lang w:val="it-IT"/>
        </w:rPr>
        <w:t>1.1</w:t>
      </w:r>
      <w:r w:rsidRPr="00C45FFE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8A16DA">
        <w:rPr>
          <w:rFonts w:ascii="Calibri Light" w:hAnsi="Calibri Light" w:cs="Calibri Light"/>
          <w:noProof/>
          <w:lang w:val="it-IT"/>
        </w:rPr>
        <w:t>Obiettivo</w:t>
      </w:r>
      <w:r w:rsidRPr="008A16DA">
        <w:rPr>
          <w:noProof/>
          <w:lang w:val="it-IT"/>
        </w:rPr>
        <w:tab/>
      </w:r>
      <w:r>
        <w:rPr>
          <w:noProof/>
        </w:rPr>
        <w:fldChar w:fldCharType="begin"/>
      </w:r>
      <w:r w:rsidRPr="008A16DA">
        <w:rPr>
          <w:noProof/>
          <w:lang w:val="it-IT"/>
        </w:rPr>
        <w:instrText xml:space="preserve"> PAGEREF _Toc57457987 \h </w:instrText>
      </w:r>
      <w:r>
        <w:rPr>
          <w:noProof/>
        </w:rPr>
      </w:r>
      <w:r>
        <w:rPr>
          <w:noProof/>
        </w:rPr>
        <w:fldChar w:fldCharType="separate"/>
      </w:r>
      <w:r w:rsidRPr="008A16DA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D817D5B" w14:textId="36887017" w:rsidR="008A16DA" w:rsidRPr="00C45FFE" w:rsidRDefault="008A16DA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8A16DA">
        <w:rPr>
          <w:rFonts w:ascii="Calibri Light" w:hAnsi="Calibri Light" w:cs="Calibri Light"/>
          <w:noProof/>
          <w:lang w:val="it-IT"/>
        </w:rPr>
        <w:t>1.2</w:t>
      </w:r>
      <w:r w:rsidRPr="00C45FFE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8A16DA">
        <w:rPr>
          <w:rFonts w:ascii="Calibri Light" w:hAnsi="Calibri Light" w:cs="Calibri Light"/>
          <w:noProof/>
          <w:lang w:val="it-IT"/>
        </w:rPr>
        <w:t>Definizioni, Acronimi, e Abbreviazioni</w:t>
      </w:r>
      <w:r w:rsidRPr="008A16DA">
        <w:rPr>
          <w:noProof/>
          <w:lang w:val="it-IT"/>
        </w:rPr>
        <w:tab/>
      </w:r>
      <w:r>
        <w:rPr>
          <w:noProof/>
        </w:rPr>
        <w:fldChar w:fldCharType="begin"/>
      </w:r>
      <w:r w:rsidRPr="008A16DA">
        <w:rPr>
          <w:noProof/>
          <w:lang w:val="it-IT"/>
        </w:rPr>
        <w:instrText xml:space="preserve"> PAGEREF _Toc57457988 \h </w:instrText>
      </w:r>
      <w:r>
        <w:rPr>
          <w:noProof/>
        </w:rPr>
      </w:r>
      <w:r>
        <w:rPr>
          <w:noProof/>
        </w:rPr>
        <w:fldChar w:fldCharType="separate"/>
      </w:r>
      <w:r w:rsidRPr="008A16DA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6BB317F3" w14:textId="5393E1AE" w:rsidR="008A16DA" w:rsidRPr="00C45FFE" w:rsidRDefault="008A16DA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8A16DA">
        <w:rPr>
          <w:rFonts w:ascii="Calibri Light" w:hAnsi="Calibri Light" w:cs="Calibri Light"/>
          <w:noProof/>
          <w:lang w:val="it-IT"/>
        </w:rPr>
        <w:t>1.3</w:t>
      </w:r>
      <w:r w:rsidRPr="00C45FFE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8A16DA">
        <w:rPr>
          <w:rFonts w:ascii="Calibri Light" w:hAnsi="Calibri Light" w:cs="Calibri Light"/>
          <w:noProof/>
          <w:lang w:val="it-IT"/>
        </w:rPr>
        <w:t>Riferimenti</w:t>
      </w:r>
      <w:r w:rsidRPr="008A16DA">
        <w:rPr>
          <w:noProof/>
          <w:lang w:val="it-IT"/>
        </w:rPr>
        <w:tab/>
      </w:r>
      <w:r>
        <w:rPr>
          <w:noProof/>
        </w:rPr>
        <w:fldChar w:fldCharType="begin"/>
      </w:r>
      <w:r w:rsidRPr="008A16DA">
        <w:rPr>
          <w:noProof/>
          <w:lang w:val="it-IT"/>
        </w:rPr>
        <w:instrText xml:space="preserve"> PAGEREF _Toc57457989 \h </w:instrText>
      </w:r>
      <w:r>
        <w:rPr>
          <w:noProof/>
        </w:rPr>
      </w:r>
      <w:r>
        <w:rPr>
          <w:noProof/>
        </w:rPr>
        <w:fldChar w:fldCharType="separate"/>
      </w:r>
      <w:r w:rsidRPr="008A16DA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50AAA3E9" w14:textId="6D4792EC" w:rsidR="008A16DA" w:rsidRPr="00C45FFE" w:rsidRDefault="008A16DA">
      <w:pPr>
        <w:pStyle w:val="Sommario1"/>
        <w:tabs>
          <w:tab w:val="left" w:pos="432"/>
        </w:tabs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</w:pPr>
      <w:r w:rsidRPr="008A16DA">
        <w:rPr>
          <w:rFonts w:ascii="Calibri Light" w:hAnsi="Calibri Light" w:cs="Calibri Light"/>
          <w:noProof/>
          <w:lang w:val="it-IT"/>
        </w:rPr>
        <w:t>2.</w:t>
      </w:r>
      <w:r w:rsidRPr="00C45FFE">
        <w:rPr>
          <w:rFonts w:ascii="Calibri" w:hAnsi="Calibri"/>
          <w:b w:val="0"/>
          <w:caps w:val="0"/>
          <w:noProof/>
          <w:sz w:val="22"/>
          <w:szCs w:val="22"/>
          <w:lang w:val="it-IT" w:eastAsia="it-IT"/>
        </w:rPr>
        <w:tab/>
      </w:r>
      <w:r w:rsidRPr="008A16DA">
        <w:rPr>
          <w:rFonts w:ascii="Calibri Light" w:hAnsi="Calibri Light" w:cs="Calibri Light"/>
          <w:noProof/>
          <w:lang w:val="it-IT"/>
        </w:rPr>
        <w:t>Casi d’uso</w:t>
      </w:r>
      <w:r w:rsidRPr="008A16DA">
        <w:rPr>
          <w:noProof/>
          <w:lang w:val="it-IT"/>
        </w:rPr>
        <w:tab/>
      </w:r>
      <w:r>
        <w:rPr>
          <w:noProof/>
        </w:rPr>
        <w:fldChar w:fldCharType="begin"/>
      </w:r>
      <w:r w:rsidRPr="008A16DA">
        <w:rPr>
          <w:noProof/>
          <w:lang w:val="it-IT"/>
        </w:rPr>
        <w:instrText xml:space="preserve"> PAGEREF _Toc57457990 \h </w:instrText>
      </w:r>
      <w:r>
        <w:rPr>
          <w:noProof/>
        </w:rPr>
      </w:r>
      <w:r>
        <w:rPr>
          <w:noProof/>
        </w:rPr>
        <w:fldChar w:fldCharType="separate"/>
      </w:r>
      <w:r w:rsidRPr="008A16DA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D5F0B5E" w14:textId="4460702F" w:rsidR="008A16DA" w:rsidRPr="00C45FFE" w:rsidRDefault="008A16DA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4D79B3">
        <w:rPr>
          <w:rFonts w:ascii="Calibri Light" w:hAnsi="Calibri Light" w:cs="Calibri Light"/>
          <w:noProof/>
          <w:lang w:val="it-IT"/>
        </w:rPr>
        <w:t>2.1</w:t>
      </w:r>
      <w:r w:rsidRPr="00C45FFE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4D79B3">
        <w:rPr>
          <w:rFonts w:ascii="Calibri Light" w:hAnsi="Calibri Light" w:cs="Calibri Light"/>
          <w:noProof/>
          <w:lang w:val="it-IT"/>
        </w:rPr>
        <w:t>Caso d’uso: &lt;nome del caso d’uso 1&gt;</w:t>
      </w:r>
      <w:r w:rsidRPr="008A16DA">
        <w:rPr>
          <w:noProof/>
          <w:lang w:val="it-IT"/>
        </w:rPr>
        <w:tab/>
      </w:r>
      <w:r>
        <w:rPr>
          <w:noProof/>
        </w:rPr>
        <w:fldChar w:fldCharType="begin"/>
      </w:r>
      <w:r w:rsidRPr="008A16DA">
        <w:rPr>
          <w:noProof/>
          <w:lang w:val="it-IT"/>
        </w:rPr>
        <w:instrText xml:space="preserve"> PAGEREF _Toc57457991 \h </w:instrText>
      </w:r>
      <w:r>
        <w:rPr>
          <w:noProof/>
        </w:rPr>
      </w:r>
      <w:r>
        <w:rPr>
          <w:noProof/>
        </w:rPr>
        <w:fldChar w:fldCharType="separate"/>
      </w:r>
      <w:r w:rsidRPr="008A16DA">
        <w:rPr>
          <w:noProof/>
          <w:lang w:val="it-IT"/>
        </w:rPr>
        <w:t>5</w:t>
      </w:r>
      <w:r>
        <w:rPr>
          <w:noProof/>
        </w:rPr>
        <w:fldChar w:fldCharType="end"/>
      </w:r>
    </w:p>
    <w:p w14:paraId="0243FA4E" w14:textId="79254514" w:rsidR="008A16DA" w:rsidRPr="00C45FFE" w:rsidRDefault="008A16DA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4D79B3">
        <w:rPr>
          <w:rFonts w:ascii="Calibri Light" w:hAnsi="Calibri Light" w:cs="Calibri Light"/>
          <w:noProof/>
          <w:lang w:val="it-IT"/>
        </w:rPr>
        <w:t>2.2</w:t>
      </w:r>
      <w:r w:rsidRPr="00C45FFE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4D79B3">
        <w:rPr>
          <w:rFonts w:ascii="Calibri Light" w:hAnsi="Calibri Light" w:cs="Calibri Light"/>
          <w:noProof/>
          <w:lang w:val="it-IT"/>
        </w:rPr>
        <w:t>Caso d’uso: &lt;nome del caso d’uso 2&gt;</w:t>
      </w:r>
      <w:r w:rsidRPr="008A16DA">
        <w:rPr>
          <w:noProof/>
          <w:lang w:val="it-IT"/>
        </w:rPr>
        <w:tab/>
      </w:r>
      <w:r>
        <w:rPr>
          <w:noProof/>
        </w:rPr>
        <w:fldChar w:fldCharType="begin"/>
      </w:r>
      <w:r w:rsidRPr="008A16DA">
        <w:rPr>
          <w:noProof/>
          <w:lang w:val="it-IT"/>
        </w:rPr>
        <w:instrText xml:space="preserve"> PAGEREF _Toc57457992 \h </w:instrText>
      </w:r>
      <w:r>
        <w:rPr>
          <w:noProof/>
        </w:rPr>
      </w:r>
      <w:r>
        <w:rPr>
          <w:noProof/>
        </w:rPr>
        <w:fldChar w:fldCharType="separate"/>
      </w:r>
      <w:r w:rsidRPr="008A16DA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04E63E0F" w14:textId="2BFBD258" w:rsidR="008A16DA" w:rsidRPr="00C45FFE" w:rsidRDefault="008A16DA">
      <w:pPr>
        <w:pStyle w:val="Sommario2"/>
        <w:tabs>
          <w:tab w:val="left" w:pos="1000"/>
        </w:tabs>
        <w:rPr>
          <w:rFonts w:ascii="Calibri" w:hAnsi="Calibri"/>
          <w:noProof/>
          <w:sz w:val="22"/>
          <w:szCs w:val="22"/>
          <w:lang w:val="it-IT" w:eastAsia="it-IT"/>
        </w:rPr>
      </w:pPr>
      <w:r w:rsidRPr="004D79B3">
        <w:rPr>
          <w:rFonts w:ascii="Calibri Light" w:hAnsi="Calibri Light" w:cs="Calibri Light"/>
          <w:noProof/>
          <w:lang w:val="it-IT"/>
        </w:rPr>
        <w:t>2.3</w:t>
      </w:r>
      <w:r w:rsidRPr="00C45FFE">
        <w:rPr>
          <w:rFonts w:ascii="Calibri" w:hAnsi="Calibri"/>
          <w:noProof/>
          <w:sz w:val="22"/>
          <w:szCs w:val="22"/>
          <w:lang w:val="it-IT" w:eastAsia="it-IT"/>
        </w:rPr>
        <w:tab/>
      </w:r>
      <w:r w:rsidRPr="004D79B3">
        <w:rPr>
          <w:rFonts w:ascii="Calibri Light" w:hAnsi="Calibri Light" w:cs="Calibri Light"/>
          <w:noProof/>
          <w:lang w:val="it-IT"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_Toc57457993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8327B6" w14:textId="0FE77004" w:rsidR="008F74EB" w:rsidRPr="00871568" w:rsidRDefault="00312D93" w:rsidP="00DC6F14">
      <w:pPr>
        <w:pStyle w:val="Titolo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b w:val="0"/>
          <w:i/>
          <w:caps/>
        </w:rPr>
        <w:fldChar w:fldCharType="end"/>
      </w:r>
      <w:r w:rsidR="0094130E" w:rsidRPr="00871568">
        <w:rPr>
          <w:rFonts w:ascii="Calibri Light" w:hAnsi="Calibri Light" w:cs="Calibri Light"/>
          <w:lang w:val="it-IT"/>
        </w:rPr>
        <w:br w:type="page"/>
      </w:r>
      <w:bookmarkStart w:id="0" w:name="_Toc423410238"/>
      <w:bookmarkStart w:id="1" w:name="_Toc425054504"/>
      <w:r w:rsidR="00611E15" w:rsidRPr="00871568">
        <w:rPr>
          <w:rFonts w:ascii="Calibri Light" w:hAnsi="Calibri Light" w:cs="Calibri Light"/>
          <w:color w:val="414141"/>
        </w:rPr>
        <w:lastRenderedPageBreak/>
        <w:fldChar w:fldCharType="begin"/>
      </w:r>
      <w:r w:rsidR="00611E15" w:rsidRPr="00871568">
        <w:rPr>
          <w:rFonts w:ascii="Calibri Light" w:hAnsi="Calibri Light" w:cs="Calibri Light"/>
          <w:color w:val="414141"/>
        </w:rPr>
        <w:instrText xml:space="preserve"> DOCPROPERTY  Subject  \* MERGEFORMAT </w:instrText>
      </w:r>
      <w:r w:rsidR="00611E15" w:rsidRPr="00871568">
        <w:rPr>
          <w:rFonts w:ascii="Calibri Light" w:hAnsi="Calibri Light" w:cs="Calibri Light"/>
          <w:color w:val="414141"/>
        </w:rPr>
        <w:fldChar w:fldCharType="separate"/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Modello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dei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casi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t xml:space="preserve"> </w:t>
      </w:r>
      <w:proofErr w:type="spellStart"/>
      <w:r w:rsidR="00611E15" w:rsidRPr="00871568">
        <w:rPr>
          <w:rFonts w:ascii="Calibri Light" w:hAnsi="Calibri Light" w:cs="Calibri Light"/>
          <w:color w:val="414141"/>
        </w:rPr>
        <w:t>d'uso</w:t>
      </w:r>
      <w:proofErr w:type="spellEnd"/>
      <w:r w:rsidR="00611E15" w:rsidRPr="00871568">
        <w:rPr>
          <w:rFonts w:ascii="Calibri Light" w:hAnsi="Calibri Light" w:cs="Calibri Light"/>
          <w:color w:val="414141"/>
        </w:rPr>
        <w:fldChar w:fldCharType="end"/>
      </w:r>
    </w:p>
    <w:p w14:paraId="639735F9" w14:textId="77777777" w:rsidR="008F74EB" w:rsidRPr="00871568" w:rsidRDefault="008F74EB">
      <w:pPr>
        <w:pStyle w:val="Titolo1"/>
        <w:rPr>
          <w:rFonts w:ascii="Calibri Light" w:hAnsi="Calibri Light" w:cs="Calibri Light"/>
        </w:rPr>
      </w:pPr>
      <w:bookmarkStart w:id="2" w:name="_Toc57457986"/>
      <w:proofErr w:type="spellStart"/>
      <w:r w:rsidRPr="00871568">
        <w:rPr>
          <w:rFonts w:ascii="Calibri Light" w:hAnsi="Calibri Light" w:cs="Calibri Light"/>
        </w:rPr>
        <w:t>Introduzione</w:t>
      </w:r>
      <w:bookmarkEnd w:id="2"/>
      <w:proofErr w:type="spellEnd"/>
    </w:p>
    <w:p w14:paraId="3AFE8EE3" w14:textId="77777777" w:rsidR="002602AA" w:rsidRPr="00871568" w:rsidRDefault="002602AA" w:rsidP="002602AA">
      <w:pPr>
        <w:rPr>
          <w:rFonts w:ascii="Calibri Light" w:hAnsi="Calibri Light" w:cs="Calibri Light"/>
        </w:rPr>
      </w:pPr>
    </w:p>
    <w:p w14:paraId="61173EEC" w14:textId="4EB3A298" w:rsidR="008F74EB" w:rsidRPr="001E4071" w:rsidRDefault="001E4071" w:rsidP="001E4071">
      <w:pPr>
        <w:rPr>
          <w:szCs w:val="24"/>
          <w:lang w:val="it-IT"/>
        </w:rPr>
      </w:pPr>
      <w:r>
        <w:rPr>
          <w:szCs w:val="24"/>
          <w:lang w:val="it-IT"/>
        </w:rPr>
        <w:t xml:space="preserve">Nell’ambito della realizzazione del prodotto software, sono indicati i servizi che tale prodotto deve offrire agli utenti. Il modello dei casi d’uso elenca </w:t>
      </w:r>
      <w:r w:rsidR="001F2FE5">
        <w:rPr>
          <w:szCs w:val="24"/>
          <w:lang w:val="it-IT"/>
        </w:rPr>
        <w:t>gli scenari di utilizzo del software rispetto ai punti di vista di tutti gli attori che possono essere coinvolti.</w:t>
      </w:r>
    </w:p>
    <w:p w14:paraId="53D5CC09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4C01491D" w14:textId="77777777" w:rsidR="008F74EB" w:rsidRPr="00871568" w:rsidRDefault="008F74EB" w:rsidP="008F74EB">
      <w:pPr>
        <w:pStyle w:val="Titolo2"/>
        <w:rPr>
          <w:rFonts w:ascii="Calibri Light" w:hAnsi="Calibri Light" w:cs="Calibri Light"/>
        </w:rPr>
      </w:pPr>
      <w:r w:rsidRPr="00871568">
        <w:rPr>
          <w:rFonts w:ascii="Calibri Light" w:hAnsi="Calibri Light" w:cs="Calibri Light"/>
          <w:lang w:val="it-IT"/>
        </w:rPr>
        <w:t xml:space="preserve">      </w:t>
      </w:r>
      <w:bookmarkStart w:id="3" w:name="_Toc57457987"/>
      <w:proofErr w:type="spellStart"/>
      <w:r w:rsidRPr="00871568">
        <w:rPr>
          <w:rFonts w:ascii="Calibri Light" w:hAnsi="Calibri Light" w:cs="Calibri Light"/>
        </w:rPr>
        <w:t>Obiettivo</w:t>
      </w:r>
      <w:bookmarkEnd w:id="3"/>
      <w:proofErr w:type="spellEnd"/>
    </w:p>
    <w:p w14:paraId="685EC130" w14:textId="5EFDA5C9" w:rsidR="002602AA" w:rsidRPr="00D307EB" w:rsidRDefault="00D307EB" w:rsidP="002602AA">
      <w:pPr>
        <w:rPr>
          <w:rFonts w:ascii="Calibri Light" w:hAnsi="Calibri Light" w:cs="Calibri Light"/>
          <w:lang w:val="it-IT"/>
        </w:rPr>
      </w:pPr>
      <w:r w:rsidRPr="00D307EB">
        <w:rPr>
          <w:rFonts w:cs="Calibri"/>
          <w:lang w:val="it-IT"/>
        </w:rPr>
        <w:t>Obiettivo del presente documento è descrivere attraverso Casi d’uso, quanto riportato nei requisiti utente con particolare riferimento alle sequenze di attività necessarie alla corretta gestione</w:t>
      </w:r>
      <w:r>
        <w:rPr>
          <w:rFonts w:cs="Calibri"/>
          <w:lang w:val="it-IT"/>
        </w:rPr>
        <w:t xml:space="preserve"> del software.</w:t>
      </w:r>
    </w:p>
    <w:p w14:paraId="1B4A75A0" w14:textId="77777777" w:rsidR="008F74EB" w:rsidRPr="00871568" w:rsidRDefault="008F74EB" w:rsidP="008F74EB">
      <w:pPr>
        <w:pStyle w:val="Titolo2"/>
        <w:ind w:left="720" w:hanging="720"/>
        <w:rPr>
          <w:rFonts w:ascii="Calibri Light" w:hAnsi="Calibri Light" w:cs="Calibri Light"/>
        </w:rPr>
      </w:pPr>
      <w:bookmarkStart w:id="4" w:name="_Toc57457989"/>
      <w:proofErr w:type="spellStart"/>
      <w:r w:rsidRPr="00871568">
        <w:rPr>
          <w:rFonts w:ascii="Calibri Light" w:hAnsi="Calibri Light" w:cs="Calibri Light"/>
        </w:rPr>
        <w:t>Riferimenti</w:t>
      </w:r>
      <w:bookmarkEnd w:id="4"/>
      <w:proofErr w:type="spellEnd"/>
    </w:p>
    <w:p w14:paraId="128F44EF" w14:textId="77777777" w:rsidR="008F74EB" w:rsidRPr="00871568" w:rsidRDefault="008F74EB" w:rsidP="008F74EB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23"/>
        <w:gridCol w:w="4168"/>
      </w:tblGrid>
      <w:tr w:rsidR="00F33048" w:rsidRPr="00303323" w14:paraId="1BC534C6" w14:textId="77777777" w:rsidTr="005F09DF">
        <w:trPr>
          <w:tblHeader/>
        </w:trPr>
        <w:tc>
          <w:tcPr>
            <w:tcW w:w="437" w:type="dxa"/>
            <w:shd w:val="clear" w:color="auto" w:fill="D9D9D9"/>
          </w:tcPr>
          <w:p w14:paraId="0E67DA91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r w:rsidRPr="00303323">
              <w:rPr>
                <w:rFonts w:cs="Calibri"/>
                <w:b/>
              </w:rPr>
              <w:t>#</w:t>
            </w:r>
          </w:p>
        </w:tc>
        <w:tc>
          <w:tcPr>
            <w:tcW w:w="4948" w:type="dxa"/>
            <w:shd w:val="clear" w:color="auto" w:fill="D9D9D9"/>
          </w:tcPr>
          <w:p w14:paraId="4138991C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Documento</w:t>
            </w:r>
            <w:proofErr w:type="spellEnd"/>
          </w:p>
        </w:tc>
        <w:tc>
          <w:tcPr>
            <w:tcW w:w="4191" w:type="dxa"/>
            <w:shd w:val="clear" w:color="auto" w:fill="D9D9D9"/>
          </w:tcPr>
          <w:p w14:paraId="335695FF" w14:textId="77777777" w:rsidR="00F33048" w:rsidRPr="00303323" w:rsidRDefault="00F33048" w:rsidP="005F09DF">
            <w:pPr>
              <w:spacing w:line="360" w:lineRule="auto"/>
              <w:jc w:val="center"/>
              <w:rPr>
                <w:rFonts w:cs="Calibri"/>
                <w:b/>
              </w:rPr>
            </w:pPr>
            <w:proofErr w:type="spellStart"/>
            <w:r w:rsidRPr="00303323">
              <w:rPr>
                <w:rFonts w:cs="Calibri"/>
                <w:b/>
              </w:rPr>
              <w:t>Descrizione</w:t>
            </w:r>
            <w:proofErr w:type="spellEnd"/>
          </w:p>
        </w:tc>
      </w:tr>
      <w:tr w:rsidR="00F33048" w:rsidRPr="00AE5BE1" w14:paraId="2321AD7C" w14:textId="77777777" w:rsidTr="005F09DF">
        <w:tc>
          <w:tcPr>
            <w:tcW w:w="437" w:type="dxa"/>
            <w:shd w:val="clear" w:color="auto" w:fill="auto"/>
          </w:tcPr>
          <w:p w14:paraId="7786614C" w14:textId="77777777" w:rsidR="00F33048" w:rsidRPr="00303323" w:rsidRDefault="00F33048" w:rsidP="005F09DF">
            <w:pPr>
              <w:spacing w:line="360" w:lineRule="auto"/>
              <w:rPr>
                <w:rFonts w:cs="Calibri"/>
              </w:rPr>
            </w:pPr>
            <w:r w:rsidRPr="00303323">
              <w:rPr>
                <w:rFonts w:cs="Calibri"/>
              </w:rPr>
              <w:t>[1]</w:t>
            </w:r>
          </w:p>
        </w:tc>
        <w:tc>
          <w:tcPr>
            <w:tcW w:w="4948" w:type="dxa"/>
            <w:shd w:val="clear" w:color="auto" w:fill="auto"/>
          </w:tcPr>
          <w:p w14:paraId="794FAAD9" w14:textId="21AEC2FD" w:rsidR="00F33048" w:rsidRPr="00F33048" w:rsidRDefault="00E02B55" w:rsidP="005F09DF">
            <w:pPr>
              <w:spacing w:line="360" w:lineRule="auto"/>
              <w:rPr>
                <w:rFonts w:cs="Calibri"/>
                <w:lang w:val="it-IT"/>
              </w:rPr>
            </w:pPr>
            <w:r>
              <w:rPr>
                <w:rFonts w:cs="Calibri"/>
                <w:lang w:val="it-IT"/>
              </w:rPr>
              <w:t>Requisiti dell’utente</w:t>
            </w:r>
            <w:r w:rsidR="00F33048" w:rsidRPr="00F33048">
              <w:rPr>
                <w:rFonts w:cs="Calibri"/>
                <w:lang w:val="it-IT"/>
              </w:rPr>
              <w:t>.docx</w:t>
            </w:r>
          </w:p>
        </w:tc>
        <w:tc>
          <w:tcPr>
            <w:tcW w:w="4191" w:type="dxa"/>
            <w:shd w:val="clear" w:color="auto" w:fill="auto"/>
          </w:tcPr>
          <w:p w14:paraId="005A4BFC" w14:textId="3F5E54D6" w:rsidR="00F33048" w:rsidRPr="00F33048" w:rsidRDefault="00F33048" w:rsidP="005F09DF">
            <w:pPr>
              <w:spacing w:line="360" w:lineRule="auto"/>
              <w:rPr>
                <w:rFonts w:cs="Calibri"/>
                <w:lang w:val="it-IT"/>
              </w:rPr>
            </w:pPr>
            <w:r w:rsidRPr="00F33048">
              <w:rPr>
                <w:rFonts w:cs="Calibri"/>
                <w:lang w:val="it-IT"/>
              </w:rPr>
              <w:t>Documento contenente i requisiti utente</w:t>
            </w:r>
          </w:p>
        </w:tc>
      </w:tr>
    </w:tbl>
    <w:p w14:paraId="42851935" w14:textId="77777777" w:rsidR="008F74EB" w:rsidRPr="00871568" w:rsidRDefault="008F74EB" w:rsidP="008F74EB">
      <w:pPr>
        <w:rPr>
          <w:rFonts w:ascii="Calibri Light" w:hAnsi="Calibri Light" w:cs="Calibri Light"/>
          <w:lang w:val="it-IT"/>
        </w:rPr>
      </w:pPr>
    </w:p>
    <w:p w14:paraId="0724D109" w14:textId="77777777" w:rsidR="0094130E" w:rsidRPr="00871568" w:rsidRDefault="008F74EB">
      <w:pPr>
        <w:pStyle w:val="Titolo1"/>
        <w:rPr>
          <w:rFonts w:ascii="Calibri Light" w:hAnsi="Calibri Light" w:cs="Calibri Light"/>
        </w:rPr>
      </w:pPr>
      <w:bookmarkStart w:id="5" w:name="_Toc57457990"/>
      <w:proofErr w:type="spellStart"/>
      <w:r w:rsidRPr="00871568">
        <w:rPr>
          <w:rFonts w:ascii="Calibri Light" w:hAnsi="Calibri Light" w:cs="Calibri Light"/>
        </w:rPr>
        <w:t>Casi</w:t>
      </w:r>
      <w:proofErr w:type="spellEnd"/>
      <w:r w:rsidRPr="00871568">
        <w:rPr>
          <w:rFonts w:ascii="Calibri Light" w:hAnsi="Calibri Light" w:cs="Calibri Light"/>
        </w:rPr>
        <w:t xml:space="preserve"> </w:t>
      </w:r>
      <w:proofErr w:type="spellStart"/>
      <w:r w:rsidRPr="00871568">
        <w:rPr>
          <w:rFonts w:ascii="Calibri Light" w:hAnsi="Calibri Light" w:cs="Calibri Light"/>
        </w:rPr>
        <w:t>d’uso</w:t>
      </w:r>
      <w:bookmarkEnd w:id="5"/>
      <w:proofErr w:type="spellEnd"/>
    </w:p>
    <w:bookmarkEnd w:id="0"/>
    <w:bookmarkEnd w:id="1"/>
    <w:p w14:paraId="11C53B6E" w14:textId="77777777" w:rsidR="00163E75" w:rsidRPr="007518C1" w:rsidRDefault="00163E75" w:rsidP="008F74EB">
      <w:pPr>
        <w:rPr>
          <w:rFonts w:ascii="Calibri Light" w:hAnsi="Calibri Light" w:cs="Calibri Light"/>
          <w:lang w:val="it-IT"/>
        </w:rPr>
      </w:pPr>
    </w:p>
    <w:p w14:paraId="5685A4BB" w14:textId="3BC09B89" w:rsidR="008F74EB" w:rsidRPr="00871568" w:rsidRDefault="00965ABF" w:rsidP="008F74EB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A</w:t>
      </w:r>
      <w:r w:rsidR="00D02AA4">
        <w:rPr>
          <w:rFonts w:ascii="Calibri Light" w:hAnsi="Calibri Light" w:cs="Calibri Light"/>
          <w:lang w:val="it-IT"/>
        </w:rPr>
        <w:t>ggiun</w:t>
      </w:r>
      <w:r>
        <w:rPr>
          <w:rFonts w:ascii="Calibri Light" w:hAnsi="Calibri Light" w:cs="Calibri Light"/>
          <w:lang w:val="it-IT"/>
        </w:rPr>
        <w:t>ta</w:t>
      </w:r>
      <w:r w:rsidR="00D02AA4">
        <w:rPr>
          <w:rFonts w:ascii="Calibri Light" w:hAnsi="Calibri Light" w:cs="Calibri Light"/>
          <w:lang w:val="it-IT"/>
        </w:rPr>
        <w:t xml:space="preserve"> nuovo abbonato</w:t>
      </w:r>
    </w:p>
    <w:p w14:paraId="600D757F" w14:textId="77777777" w:rsidR="002C0AFA" w:rsidRPr="00871568" w:rsidRDefault="002C0AFA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D02AA4" w:rsidRPr="00871568" w14:paraId="5F715088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9F3F7AC" w14:textId="54CB8794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D02AA4" w:rsidRPr="00AE5BE1" w14:paraId="1138BF07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92B637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092F7CA" w14:textId="44FF877A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aggiunge un nuovo abbonato nel sistema </w:t>
            </w:r>
          </w:p>
        </w:tc>
      </w:tr>
      <w:tr w:rsidR="00D02AA4" w:rsidRPr="00C45FFE" w14:paraId="728B4D1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051D53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442D251" w14:textId="19FD2B37" w:rsidR="00D02AA4" w:rsidRPr="00C45FFE" w:rsidRDefault="00D02AA4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D02AA4" w:rsidRPr="00871568" w14:paraId="50DF2FBE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51A0349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1FCF8BD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AE5BE1" w14:paraId="1F21B210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D3777FF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341A8" w14:textId="77777777" w:rsidR="00D02AA4" w:rsidRPr="002D3579" w:rsidRDefault="00D02AA4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BFAC9EF" w14:textId="084B16ED" w:rsidR="00D02AA4" w:rsidRPr="003329E4" w:rsidRDefault="00D02AA4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</w:t>
            </w:r>
            <w:r w:rsidR="004F6602">
              <w:rPr>
                <w:rFonts w:ascii="Calibri" w:hAnsi="Calibri" w:cs="Calibri"/>
                <w:sz w:val="24"/>
                <w:lang w:eastAsia="en-US"/>
              </w:rPr>
              <w:t xml:space="preserve">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D02AA4" w:rsidRPr="00AE5BE1" w14:paraId="6DBA8068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B8DA4A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9B37DA" w14:textId="563F8337" w:rsidR="00D02AA4" w:rsidRPr="00C45FFE" w:rsidRDefault="004F6602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21646">
              <w:rPr>
                <w:lang w:val="it-IT"/>
              </w:rPr>
              <w:t>aggiunge</w:t>
            </w:r>
            <w:r w:rsidRPr="00C45FFE">
              <w:rPr>
                <w:lang w:val="it-IT"/>
              </w:rPr>
              <w:t xml:space="preserve"> un nuovo abbonato</w:t>
            </w:r>
            <w:r w:rsidR="0007255F" w:rsidRPr="00C45FFE">
              <w:rPr>
                <w:lang w:val="it-IT"/>
              </w:rPr>
              <w:t xml:space="preserve"> nel sistema</w:t>
            </w:r>
          </w:p>
        </w:tc>
      </w:tr>
      <w:tr w:rsidR="00D02AA4" w:rsidRPr="00AE5BE1" w14:paraId="32C434A9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DD0A4C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8E0CA79" w14:textId="7F9C7DB9" w:rsidR="00D02AA4" w:rsidRPr="00871568" w:rsidRDefault="004F6602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>L’utente non riesce ad aggiungere un nuovo abbonato</w:t>
            </w:r>
          </w:p>
        </w:tc>
      </w:tr>
      <w:tr w:rsidR="00D02AA4" w:rsidRPr="00871568" w14:paraId="09C6714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C2513C8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574B81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AE5BE1" w14:paraId="04B1DC6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418A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631F3A" w14:textId="6E7A19E0" w:rsidR="00D02AA4" w:rsidRPr="00C45FFE" w:rsidRDefault="0007255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>L’admin</w:t>
            </w:r>
            <w:r w:rsidR="00431297">
              <w:rPr>
                <w:rFonts w:cs="Calibri"/>
                <w:lang w:val="it-IT"/>
              </w:rPr>
              <w:t xml:space="preserve"> </w:t>
            </w:r>
            <w:r w:rsidR="001370F9">
              <w:rPr>
                <w:rFonts w:cs="Calibri"/>
                <w:lang w:val="it-IT"/>
              </w:rPr>
              <w:t>richiede all’applicazione di</w:t>
            </w:r>
            <w:r w:rsidR="00431297">
              <w:rPr>
                <w:rFonts w:cs="Calibri"/>
                <w:lang w:val="it-IT"/>
              </w:rPr>
              <w:t xml:space="preserve"> registrare un nuovo abbonato</w:t>
            </w:r>
          </w:p>
        </w:tc>
      </w:tr>
      <w:tr w:rsidR="00D02AA4" w:rsidRPr="00AE5BE1" w14:paraId="7617C0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5FFC5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6112B7" w14:textId="2656D51B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L’admin inserisce le informazioni richieste (</w:t>
            </w:r>
            <w:proofErr w:type="spellStart"/>
            <w:r w:rsidRPr="00C45FFE">
              <w:rPr>
                <w:lang w:val="it-IT"/>
              </w:rPr>
              <w:t>anagrafica+</w:t>
            </w:r>
            <w:r w:rsidR="00F21646">
              <w:rPr>
                <w:lang w:val="it-IT"/>
              </w:rPr>
              <w:t>data</w:t>
            </w:r>
            <w:proofErr w:type="spellEnd"/>
            <w:r w:rsidR="00F21646">
              <w:rPr>
                <w:lang w:val="it-IT"/>
              </w:rPr>
              <w:t xml:space="preserve"> inizio e fine abbonamento</w:t>
            </w:r>
            <w:r w:rsidRPr="00C45FFE">
              <w:rPr>
                <w:lang w:val="it-IT"/>
              </w:rPr>
              <w:t>)</w:t>
            </w:r>
          </w:p>
        </w:tc>
      </w:tr>
      <w:tr w:rsidR="00D02AA4" w:rsidRPr="00AE5BE1" w14:paraId="092F51D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88724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A522A7" w14:textId="3B2D40AD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 w:rsidR="00F85DCF"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02AA4" w:rsidRPr="00AE5BE1" w14:paraId="1937332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256D3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A9DAAF" w14:textId="1296E953" w:rsidR="00D02AA4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431297" w:rsidRPr="00AE5BE1" w14:paraId="35D4FD5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646EB0" w14:textId="4706F699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F70705" w14:textId="6483CC5E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salva i dati</w:t>
            </w:r>
          </w:p>
        </w:tc>
      </w:tr>
      <w:tr w:rsidR="00431297" w:rsidRPr="00AE5BE1" w14:paraId="3724B7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B32AB" w14:textId="169B79AD" w:rsidR="00431297" w:rsidRDefault="00431297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AB399EB" w14:textId="0DC75D40" w:rsidR="00431297" w:rsidRPr="00C45FFE" w:rsidRDefault="00431297" w:rsidP="00431297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conferma la registrazione del nuovo abbonato</w:t>
            </w:r>
          </w:p>
        </w:tc>
      </w:tr>
      <w:tr w:rsidR="00D02AA4" w:rsidRPr="00871568" w14:paraId="0C1DF546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75B164BB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261C8" w14:textId="77777777" w:rsidR="00D02AA4" w:rsidRPr="00871568" w:rsidRDefault="00D02AA4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D02AA4" w:rsidRPr="00871568" w14:paraId="46361A3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4573A12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15BB4D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02AA4" w:rsidRPr="00AE5BE1" w14:paraId="454255C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977B1B" w14:textId="77777777" w:rsidR="00D02AA4" w:rsidRPr="00871568" w:rsidRDefault="00D02AA4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25A8237" w14:textId="2D26E6CF" w:rsidR="00D02AA4" w:rsidRPr="00C45FFE" w:rsidRDefault="000D25B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L’admin non inserisce tutti i dati obbligatori</w:t>
            </w:r>
          </w:p>
        </w:tc>
      </w:tr>
      <w:tr w:rsidR="00F85DCF" w:rsidRPr="00AE5BE1" w14:paraId="6A0AE96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0DFE40" w14:textId="40834DD0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DF8C02" w14:textId="629D1D8B" w:rsidR="00F85DCF" w:rsidRPr="00C45FFE" w:rsidRDefault="00F85DCF" w:rsidP="00F85DCF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85DCF" w:rsidRPr="00AE5BE1" w14:paraId="77477F7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2101C" w14:textId="0E639499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790C0F7" w14:textId="50004D1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85DCF" w:rsidRPr="00AE5BE1" w14:paraId="272D6DF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F12FB4" w14:textId="00F4789D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BBFC676" w14:textId="2F5717E1" w:rsidR="00F85DCF" w:rsidRPr="00C45FFE" w:rsidRDefault="00F85DCF" w:rsidP="00F85DC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avvisa l’utente di dati mancanti</w:t>
            </w:r>
          </w:p>
        </w:tc>
      </w:tr>
      <w:tr w:rsidR="00F85DCF" w:rsidRPr="00C45FFE" w14:paraId="7A22224C" w14:textId="77777777" w:rsidTr="00134401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98C9DA5" w14:textId="6F9C5900" w:rsidR="00F85DCF" w:rsidRPr="002C699A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7288834D" w14:textId="77777777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85DCF" w:rsidRPr="00C45FFE" w14:paraId="63EF5322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3CA2AB2" w14:textId="6F55282C" w:rsidR="00F85DCF" w:rsidRPr="00871568" w:rsidRDefault="00F85DCF" w:rsidP="00F85DCF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7DD4B34C" w14:textId="30F3249C" w:rsidR="00F85DCF" w:rsidRPr="002C699A" w:rsidRDefault="00F85DCF" w:rsidP="00F85DCF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85DCF" w:rsidRPr="00AE5BE1" w14:paraId="6413EF7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5AC6F" w14:textId="6BD59C43" w:rsidR="00F85DCF" w:rsidRPr="00871568" w:rsidRDefault="00F85DCF" w:rsidP="00F85DCF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474E8CE" w14:textId="0EFE2631" w:rsidR="00F85DCF" w:rsidRPr="002C699A" w:rsidRDefault="00F85DCF" w:rsidP="00F85DCF">
            <w:pPr>
              <w:rPr>
                <w:rFonts w:ascii="Calibri Light" w:hAnsi="Calibri Light" w:cs="Calibri Light"/>
                <w:b/>
                <w:lang w:val="it-IT" w:eastAsia="ar-SA"/>
              </w:rPr>
            </w:pPr>
            <w:r w:rsidRPr="00C45FFE">
              <w:rPr>
                <w:lang w:val="it-IT" w:eastAsia="ar-SA"/>
              </w:rPr>
              <w:t>L’admin abbandona la schermata di creazione di un nuovo abbonato</w:t>
            </w:r>
          </w:p>
        </w:tc>
      </w:tr>
    </w:tbl>
    <w:p w14:paraId="7F6161A0" w14:textId="30F206C8" w:rsidR="002C0AFA" w:rsidRDefault="002C0AFA" w:rsidP="002C0AFA">
      <w:pPr>
        <w:rPr>
          <w:rFonts w:ascii="Calibri Light" w:hAnsi="Calibri Light" w:cs="Calibri Light"/>
          <w:lang w:val="it-IT"/>
        </w:rPr>
      </w:pPr>
    </w:p>
    <w:p w14:paraId="6A4385D5" w14:textId="4BCA4C62" w:rsidR="00FD67A8" w:rsidRPr="00871568" w:rsidRDefault="00965ABF" w:rsidP="00FD67A8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FD67A8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FD67A8">
        <w:rPr>
          <w:rFonts w:ascii="Calibri Light" w:hAnsi="Calibri Light" w:cs="Calibri Light"/>
          <w:lang w:val="it-IT"/>
        </w:rPr>
        <w:t xml:space="preserve"> </w:t>
      </w:r>
      <w:r w:rsidR="00087E7A">
        <w:rPr>
          <w:rFonts w:ascii="Calibri Light" w:hAnsi="Calibri Light" w:cs="Calibri Light"/>
          <w:lang w:val="it-IT"/>
        </w:rPr>
        <w:t xml:space="preserve">dettaglio </w:t>
      </w:r>
      <w:r w:rsidR="00FD67A8">
        <w:rPr>
          <w:rFonts w:ascii="Calibri Light" w:hAnsi="Calibri Light" w:cs="Calibri Light"/>
          <w:lang w:val="it-IT"/>
        </w:rPr>
        <w:t>abbonato</w:t>
      </w:r>
    </w:p>
    <w:p w14:paraId="3B723BC2" w14:textId="77777777" w:rsidR="00FD67A8" w:rsidRPr="00871568" w:rsidRDefault="00FD67A8" w:rsidP="00FD67A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65"/>
        <w:gridCol w:w="7135"/>
      </w:tblGrid>
      <w:tr w:rsidR="00FD67A8" w:rsidRPr="00871568" w14:paraId="38649211" w14:textId="77777777" w:rsidTr="005C7466">
        <w:trPr>
          <w:gridAfter w:val="2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86B533A" w14:textId="19DF528F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FD67A8" w:rsidRPr="00AE5BE1" w14:paraId="307C96FA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544604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B2E7649" w14:textId="0E6DF606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un</w:t>
            </w:r>
            <w:r w:rsidRPr="00C45FFE">
              <w:rPr>
                <w:lang w:val="it-IT" w:eastAsia="ar-SA"/>
              </w:rPr>
              <w:t xml:space="preserve"> abbonato </w:t>
            </w:r>
          </w:p>
        </w:tc>
      </w:tr>
      <w:tr w:rsidR="00FD67A8" w:rsidRPr="00C45FFE" w14:paraId="42CFB65B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6B8C119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D4B279" w14:textId="77777777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FD67A8" w:rsidRPr="00871568" w14:paraId="6DC81565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939833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A42BFE1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AE5BE1" w14:paraId="393DBD3D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FE9AAD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24CE522" w14:textId="77777777" w:rsidR="00FD67A8" w:rsidRPr="002D3579" w:rsidRDefault="00FD67A8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CE31D77" w14:textId="77777777" w:rsidR="00FD67A8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AFF2510" w14:textId="3E41F18E" w:rsidR="00FD67A8" w:rsidRPr="003329E4" w:rsidRDefault="00FD67A8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 xml:space="preserve">L’utente admin abbia visualizzato </w:t>
            </w:r>
            <w:r w:rsidR="00F21646">
              <w:rPr>
                <w:rFonts w:ascii="Calibri" w:hAnsi="Calibri" w:cs="Calibri"/>
                <w:sz w:val="24"/>
                <w:lang w:eastAsia="en-US"/>
              </w:rPr>
              <w:t>l’elenco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 degli abbonati</w:t>
            </w:r>
          </w:p>
        </w:tc>
      </w:tr>
      <w:tr w:rsidR="00FD67A8" w:rsidRPr="00AE5BE1" w14:paraId="3E1DC8ED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091B29E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7E08A0" w14:textId="7C940CC1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le informazioni di un abbonato</w:t>
            </w:r>
          </w:p>
        </w:tc>
      </w:tr>
      <w:tr w:rsidR="00FD67A8" w:rsidRPr="00AE5BE1" w14:paraId="02C21282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B20E0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D10BE5" w14:textId="0016D618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visualizzare le informazioni dell’abbonato</w:t>
            </w:r>
          </w:p>
        </w:tc>
      </w:tr>
      <w:tr w:rsidR="00FD67A8" w:rsidRPr="00871568" w14:paraId="0DCC0518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4CAF2F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AE993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AE5BE1" w14:paraId="662820C6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EC25A9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6DAA3A" w14:textId="143771A4" w:rsidR="00FD67A8" w:rsidRPr="00C45FFE" w:rsidRDefault="00FD67A8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seleziona un abbonato </w:t>
            </w:r>
            <w:r w:rsidR="00F21646">
              <w:rPr>
                <w:rFonts w:cs="Calibri"/>
                <w:lang w:val="it-IT"/>
              </w:rPr>
              <w:t>dall’elenco</w:t>
            </w:r>
          </w:p>
        </w:tc>
      </w:tr>
      <w:tr w:rsidR="00FD67A8" w:rsidRPr="00AE5BE1" w14:paraId="0A833CB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E447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3165338" w14:textId="520C32CF" w:rsidR="00FD67A8" w:rsidRPr="00C45FFE" w:rsidRDefault="00FD67A8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dell’abbonato</w:t>
            </w:r>
          </w:p>
        </w:tc>
      </w:tr>
      <w:tr w:rsidR="00FD67A8" w:rsidRPr="00871568" w14:paraId="20D34060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1F5CDE58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CAA2C5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FD67A8" w:rsidRPr="00871568" w14:paraId="6297BD7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59706D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93ADF5C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FD67A8" w:rsidRPr="00AE5BE1" w14:paraId="56F05BA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D41FE" w14:textId="77777777" w:rsidR="00FD67A8" w:rsidRPr="00871568" w:rsidRDefault="00FD67A8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8E9A875" w14:textId="6D356040" w:rsidR="00FD67A8" w:rsidRPr="00C45FFE" w:rsidRDefault="00FD67A8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L’admin </w:t>
            </w:r>
            <w:r w:rsidR="00E96E20">
              <w:rPr>
                <w:lang w:val="it-IT" w:eastAsia="ar-SA"/>
              </w:rPr>
              <w:t>inserisce una chiave di ricerca in caselle dedicate</w:t>
            </w:r>
          </w:p>
        </w:tc>
      </w:tr>
      <w:tr w:rsidR="00192DE9" w:rsidRPr="00AE5BE1" w14:paraId="57CB58E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B4553" w14:textId="15199E30" w:rsidR="00192DE9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D9F6AA7" w14:textId="5207ECF0" w:rsidR="00192DE9" w:rsidRPr="00C45FFE" w:rsidRDefault="00192DE9" w:rsidP="005C7466">
            <w:pPr>
              <w:rPr>
                <w:lang w:val="it-IT" w:eastAsia="ar-SA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FD67A8" w:rsidRPr="00AE5BE1" w14:paraId="1C0EA79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F91CFD" w14:textId="0158D002" w:rsidR="00FD67A8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8D9F166" w14:textId="77777777" w:rsidR="00FD67A8" w:rsidRPr="00C45FFE" w:rsidRDefault="00FD67A8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FD67A8" w:rsidRPr="00AE5BE1" w14:paraId="2389CCB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FA437" w14:textId="2E4C7EBA" w:rsidR="00FD67A8" w:rsidRPr="00871568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98BCED0" w14:textId="6BD3AC77" w:rsidR="00FD67A8" w:rsidRPr="00C45FFE" w:rsidRDefault="00E96E20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sistema fornisce zero risultati viene indicato all’admin</w:t>
            </w:r>
          </w:p>
        </w:tc>
      </w:tr>
      <w:tr w:rsidR="00E96E20" w:rsidRPr="00AE5BE1" w14:paraId="64F4CA04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873D61" w14:textId="5841FE86" w:rsidR="00E96E20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74AA04F" w14:textId="5257C55E" w:rsidR="00E96E20" w:rsidRDefault="00E96E20" w:rsidP="005C746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If</w:t>
            </w:r>
            <w:proofErr w:type="spellEnd"/>
            <w:r>
              <w:rPr>
                <w:lang w:val="it-IT"/>
              </w:rPr>
              <w:t xml:space="preserve"> sistema fornisce almeno un risultato l’admin selezion</w:t>
            </w:r>
            <w:r w:rsidR="00F21646">
              <w:rPr>
                <w:lang w:val="it-IT"/>
              </w:rPr>
              <w:t>a</w:t>
            </w:r>
            <w:r>
              <w:rPr>
                <w:lang w:val="it-IT"/>
              </w:rPr>
              <w:t xml:space="preserve"> </w:t>
            </w:r>
            <w:r w:rsidR="00F21646">
              <w:rPr>
                <w:lang w:val="it-IT"/>
              </w:rPr>
              <w:t>l’</w:t>
            </w:r>
            <w:r>
              <w:rPr>
                <w:lang w:val="it-IT"/>
              </w:rPr>
              <w:t xml:space="preserve">abbonato </w:t>
            </w:r>
            <w:r w:rsidR="00F21646">
              <w:rPr>
                <w:lang w:val="it-IT"/>
              </w:rPr>
              <w:t>tra i risultati</w:t>
            </w:r>
          </w:p>
        </w:tc>
      </w:tr>
      <w:tr w:rsidR="00E96E20" w:rsidRPr="00AE5BE1" w14:paraId="0F71507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B82EA" w14:textId="61E98B28" w:rsidR="00E96E20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FC4F" w14:textId="7F7B5383" w:rsidR="00E96E20" w:rsidRDefault="00E96E20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dell’abbonato</w:t>
            </w:r>
          </w:p>
        </w:tc>
      </w:tr>
      <w:tr w:rsidR="00FD67A8" w:rsidRPr="00C45FFE" w14:paraId="5EBE94F1" w14:textId="77777777" w:rsidTr="00FD67A8">
        <w:trPr>
          <w:cantSplit/>
        </w:trPr>
        <w:tc>
          <w:tcPr>
            <w:tcW w:w="2268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787F696F" w14:textId="77777777" w:rsidR="00FD67A8" w:rsidRPr="002C699A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  <w:tc>
          <w:tcPr>
            <w:tcW w:w="7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14:paraId="4AFCC92D" w14:textId="77777777" w:rsidR="00FD67A8" w:rsidRPr="002C699A" w:rsidRDefault="00FD67A8" w:rsidP="005C7466">
            <w:pPr>
              <w:rPr>
                <w:rFonts w:ascii="Calibri Light" w:hAnsi="Calibri Light" w:cs="Calibri Light"/>
                <w:b/>
                <w:lang w:eastAsia="ar-SA"/>
              </w:rPr>
            </w:pPr>
          </w:p>
        </w:tc>
      </w:tr>
      <w:tr w:rsidR="00FD67A8" w:rsidRPr="00C45FFE" w14:paraId="7E79573B" w14:textId="77777777" w:rsidTr="00FD67A8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5064DA56" w14:textId="77777777" w:rsidR="00FD67A8" w:rsidRPr="00871568" w:rsidRDefault="00FD67A8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  <w:vAlign w:val="center"/>
          </w:tcPr>
          <w:p w14:paraId="4818E797" w14:textId="77777777" w:rsidR="00FD67A8" w:rsidRPr="002C699A" w:rsidRDefault="00FD67A8" w:rsidP="005C7466">
            <w:pPr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E96E20" w:rsidRPr="00AE5BE1" w14:paraId="2994BAF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0945B" w14:textId="14F91052" w:rsidR="00E96E20" w:rsidRPr="00E96E20" w:rsidRDefault="00F21646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3836A3" w14:textId="409CD245" w:rsidR="00E96E20" w:rsidRPr="00C45FFE" w:rsidRDefault="00E96E20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rileva una chiave di ricerca malformata</w:t>
            </w:r>
          </w:p>
        </w:tc>
      </w:tr>
      <w:tr w:rsidR="00E96E20" w:rsidRPr="00AE5BE1" w14:paraId="3F9363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E8319A" w14:textId="71EE11AC" w:rsidR="00E96E20" w:rsidRPr="00E96E20" w:rsidRDefault="00F21646" w:rsidP="005C7466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1C3CCC5" w14:textId="29429EA3" w:rsidR="00E96E20" w:rsidRPr="00C45FFE" w:rsidRDefault="00E96E20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mostra un messaggio di errore</w:t>
            </w:r>
          </w:p>
        </w:tc>
      </w:tr>
    </w:tbl>
    <w:p w14:paraId="4FFAF987" w14:textId="4A0A78CC" w:rsidR="00FD67A8" w:rsidRDefault="00FD67A8" w:rsidP="002C0AFA">
      <w:pPr>
        <w:rPr>
          <w:rFonts w:ascii="Calibri Light" w:hAnsi="Calibri Light" w:cs="Calibri Light"/>
          <w:lang w:val="it-IT"/>
        </w:rPr>
      </w:pPr>
    </w:p>
    <w:p w14:paraId="5294DCD5" w14:textId="0A14F3C6" w:rsidR="00AA37CF" w:rsidRPr="00871568" w:rsidRDefault="00965ABF" w:rsidP="00AA37CF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AA37CF">
        <w:rPr>
          <w:rFonts w:ascii="Calibri Light" w:hAnsi="Calibri Light" w:cs="Calibri Light"/>
          <w:lang w:val="it-IT"/>
        </w:rPr>
        <w:t>isualizza</w:t>
      </w:r>
      <w:r>
        <w:rPr>
          <w:rFonts w:ascii="Calibri Light" w:hAnsi="Calibri Light" w:cs="Calibri Light"/>
          <w:lang w:val="it-IT"/>
        </w:rPr>
        <w:t>zione</w:t>
      </w:r>
      <w:r w:rsidR="00AA37CF">
        <w:rPr>
          <w:rFonts w:ascii="Calibri Light" w:hAnsi="Calibri Light" w:cs="Calibri Light"/>
          <w:lang w:val="it-IT"/>
        </w:rPr>
        <w:t xml:space="preserve"> </w:t>
      </w:r>
      <w:r w:rsidR="00F21646">
        <w:rPr>
          <w:rFonts w:ascii="Calibri Light" w:hAnsi="Calibri Light" w:cs="Calibri Light"/>
          <w:lang w:val="it-IT"/>
        </w:rPr>
        <w:t xml:space="preserve">elenco </w:t>
      </w:r>
      <w:r w:rsidR="00AA37CF">
        <w:rPr>
          <w:rFonts w:ascii="Calibri Light" w:hAnsi="Calibri Light" w:cs="Calibri Light"/>
          <w:lang w:val="it-IT"/>
        </w:rPr>
        <w:t>abbonati</w:t>
      </w:r>
    </w:p>
    <w:p w14:paraId="33E8C8F9" w14:textId="77777777" w:rsidR="00AA37CF" w:rsidRPr="00871568" w:rsidRDefault="00AA37CF" w:rsidP="00AA37CF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A37CF" w:rsidRPr="00871568" w14:paraId="4057292F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472BA06" w14:textId="692FF964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AA37CF" w:rsidRPr="00AE5BE1" w14:paraId="209DFF31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D3C1F8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C53563" w14:textId="5FF98E25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visualizza l</w:t>
            </w:r>
            <w:r w:rsidR="00884B19">
              <w:rPr>
                <w:lang w:val="it-IT" w:eastAsia="ar-SA"/>
              </w:rPr>
              <w:t xml:space="preserve">’elenco </w:t>
            </w:r>
            <w:r>
              <w:rPr>
                <w:lang w:val="it-IT" w:eastAsia="ar-SA"/>
              </w:rPr>
              <w:t>degli abbonati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A37CF" w:rsidRPr="00C45FFE" w14:paraId="786A068D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853C7AD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1201F9F" w14:textId="77777777" w:rsidR="00AA37CF" w:rsidRPr="00C45FFE" w:rsidRDefault="00AA37CF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AA37CF" w:rsidRPr="00871568" w14:paraId="417FE9E4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8A4FBA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32159D4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A37CF" w:rsidRPr="00AE5BE1" w14:paraId="349EC832" w14:textId="77777777" w:rsidTr="005C7466">
        <w:trPr>
          <w:cantSplit/>
          <w:trHeight w:hRule="exact" w:val="1428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33C9B6E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23AF5E" w14:textId="77777777" w:rsidR="00AA37CF" w:rsidRPr="002D3579" w:rsidRDefault="00AA37CF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4379D6B" w14:textId="175F3D15" w:rsidR="00AA37CF" w:rsidRPr="00AA37CF" w:rsidRDefault="00AA37CF" w:rsidP="00AA37CF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AA37CF" w:rsidRPr="00AE5BE1" w14:paraId="3923860B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72F417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70AEC99" w14:textId="3601A961" w:rsidR="00AA37CF" w:rsidRPr="00C45FFE" w:rsidRDefault="00AA37CF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visualizzare la lista degli abbonati</w:t>
            </w:r>
          </w:p>
        </w:tc>
      </w:tr>
      <w:tr w:rsidR="00AA37CF" w:rsidRPr="00AE5BE1" w14:paraId="07FE23CF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A3362" w14:textId="77777777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F1F2D9" w14:textId="54062115" w:rsidR="00AA37CF" w:rsidRPr="00871568" w:rsidRDefault="00AA37CF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la lista degli abbonati</w:t>
            </w:r>
          </w:p>
        </w:tc>
      </w:tr>
      <w:tr w:rsidR="00AA37CF" w:rsidRPr="00871568" w14:paraId="4604E33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B07FC9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D2315B6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A37CF" w:rsidRPr="00AE5BE1" w14:paraId="542E950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CED93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D82F645" w14:textId="28669E4A" w:rsidR="00AA37CF" w:rsidRPr="00C45FFE" w:rsidRDefault="00AA37CF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480947">
              <w:rPr>
                <w:rFonts w:cs="Calibri"/>
                <w:lang w:val="it-IT"/>
              </w:rPr>
              <w:t>richiede di visualizzare la lista degli abbonati</w:t>
            </w:r>
          </w:p>
        </w:tc>
      </w:tr>
      <w:tr w:rsidR="00AA37CF" w:rsidRPr="00AE5BE1" w14:paraId="00AB60A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18E16D" w14:textId="77777777" w:rsidR="00AA37CF" w:rsidRPr="00871568" w:rsidRDefault="00AA37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8CD3EF" w14:textId="4EBDF9E2" w:rsidR="00AA37CF" w:rsidRPr="00C45FFE" w:rsidRDefault="00AA37C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</w:t>
            </w:r>
            <w:r w:rsidR="00480947">
              <w:rPr>
                <w:lang w:val="it-IT"/>
              </w:rPr>
              <w:t xml:space="preserve"> la lista</w:t>
            </w:r>
          </w:p>
        </w:tc>
      </w:tr>
    </w:tbl>
    <w:p w14:paraId="14AF9EDA" w14:textId="2FAA0C97" w:rsidR="00AA37CF" w:rsidRDefault="00AA37CF" w:rsidP="00AA37CF">
      <w:pPr>
        <w:rPr>
          <w:rFonts w:ascii="Calibri Light" w:hAnsi="Calibri Light" w:cs="Calibri Light"/>
          <w:lang w:val="it-IT"/>
        </w:rPr>
      </w:pPr>
    </w:p>
    <w:p w14:paraId="29B1D9C5" w14:textId="26FC1709" w:rsidR="00A565BA" w:rsidRDefault="00A565BA" w:rsidP="00AA37CF">
      <w:pPr>
        <w:rPr>
          <w:rFonts w:ascii="Calibri Light" w:hAnsi="Calibri Light" w:cs="Calibri Light"/>
          <w:lang w:val="it-IT"/>
        </w:rPr>
      </w:pPr>
    </w:p>
    <w:p w14:paraId="6A505563" w14:textId="26052B31" w:rsidR="00A565BA" w:rsidRPr="00871568" w:rsidRDefault="00965ABF" w:rsidP="00A565BA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M</w:t>
      </w:r>
      <w:r w:rsidR="00A565BA">
        <w:rPr>
          <w:rFonts w:ascii="Calibri Light" w:hAnsi="Calibri Light" w:cs="Calibri Light"/>
          <w:lang w:val="it-IT"/>
        </w:rPr>
        <w:t>odifica informazioni abbonato</w:t>
      </w:r>
    </w:p>
    <w:p w14:paraId="300C7E26" w14:textId="77777777" w:rsidR="00A565BA" w:rsidRPr="00871568" w:rsidRDefault="00A565BA" w:rsidP="00AA37CF">
      <w:pPr>
        <w:rPr>
          <w:rFonts w:ascii="Calibri Light" w:hAnsi="Calibri Light" w:cs="Calibri Light"/>
          <w:lang w:val="it-IT"/>
        </w:rPr>
      </w:pPr>
    </w:p>
    <w:p w14:paraId="0EC910C4" w14:textId="091A5356" w:rsidR="00AA37CF" w:rsidRDefault="00AA37CF" w:rsidP="002C0AFA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A565BA" w:rsidRPr="00871568" w14:paraId="4B010C8E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6D96BDED" w14:textId="628CB316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lastRenderedPageBreak/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A565BA" w:rsidRPr="00AE5BE1" w14:paraId="66563147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4B8D50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78F4DB" w14:textId="7142E8C3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>vuole modificare le informazioni di un abbonato</w:t>
            </w:r>
            <w:r w:rsidRPr="00C45FFE">
              <w:rPr>
                <w:lang w:val="it-IT" w:eastAsia="ar-SA"/>
              </w:rPr>
              <w:t xml:space="preserve"> </w:t>
            </w:r>
          </w:p>
        </w:tc>
      </w:tr>
      <w:tr w:rsidR="00A565BA" w:rsidRPr="00C45FFE" w14:paraId="0D918384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AD58B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C316235" w14:textId="77777777" w:rsidR="00A565BA" w:rsidRPr="00C45FFE" w:rsidRDefault="00A565BA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A565BA" w:rsidRPr="00871568" w14:paraId="4D149148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6F26F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D367433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AE5BE1" w14:paraId="1F83B75D" w14:textId="77777777" w:rsidTr="00A565BA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9165F4F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531F9B" w14:textId="77777777" w:rsidR="00A565BA" w:rsidRPr="002D3579" w:rsidRDefault="00A565BA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41F06935" w14:textId="77777777" w:rsidR="00A565BA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3F00DF4F" w14:textId="256B471D" w:rsidR="00A565BA" w:rsidRPr="003329E4" w:rsidRDefault="00A565BA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</w:t>
            </w:r>
            <w:r w:rsidR="00884B19">
              <w:rPr>
                <w:rFonts w:ascii="Calibri" w:hAnsi="Calibri" w:cs="Calibri"/>
                <w:sz w:val="24"/>
                <w:lang w:eastAsia="en-US"/>
              </w:rPr>
              <w:t xml:space="preserve">’elenco </w:t>
            </w:r>
            <w:r>
              <w:rPr>
                <w:rFonts w:ascii="Calibri" w:hAnsi="Calibri" w:cs="Calibri"/>
                <w:sz w:val="24"/>
                <w:lang w:eastAsia="en-US"/>
              </w:rPr>
              <w:t>degli abbonati o il dettaglio dell’abbonato</w:t>
            </w:r>
          </w:p>
        </w:tc>
      </w:tr>
      <w:tr w:rsidR="00A565BA" w:rsidRPr="00AE5BE1" w14:paraId="72F587A2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1E203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DC67EA6" w14:textId="7F870C62" w:rsidR="00A565BA" w:rsidRPr="00C45FFE" w:rsidRDefault="00A565BA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salvare le modifiche</w:t>
            </w:r>
          </w:p>
        </w:tc>
      </w:tr>
      <w:tr w:rsidR="00A565BA" w:rsidRPr="00AE5BE1" w14:paraId="73AD425C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0615041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50B7F0" w14:textId="1F5AA0E2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 salvare le modifiche</w:t>
            </w:r>
          </w:p>
        </w:tc>
      </w:tr>
      <w:tr w:rsidR="00A565BA" w:rsidRPr="00871568" w14:paraId="5048A573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8D7AAE6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4C40D8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565BA" w:rsidRPr="00AE5BE1" w14:paraId="5A54285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0014B5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2714C2" w14:textId="1B542486" w:rsidR="00A565BA" w:rsidRPr="00C45FFE" w:rsidRDefault="00A565BA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F85DCF">
              <w:rPr>
                <w:rFonts w:cs="Calibri"/>
                <w:lang w:val="it-IT"/>
              </w:rPr>
              <w:t>abilita la modifica dell’abbonato</w:t>
            </w:r>
          </w:p>
        </w:tc>
      </w:tr>
      <w:tr w:rsidR="00A565BA" w:rsidRPr="00AE5BE1" w14:paraId="20BB3FB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9DB2CE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1E1710F" w14:textId="6B9512CE" w:rsidR="00A565BA" w:rsidRPr="00C45FFE" w:rsidRDefault="00F85DCF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cambia le informazioni anagrafiche e/o lo stato e/o la data di scadenza dell’abbonamento</w:t>
            </w:r>
          </w:p>
        </w:tc>
      </w:tr>
      <w:tr w:rsidR="00F85DCF" w:rsidRPr="00AE5BE1" w14:paraId="3831834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7CEF29" w14:textId="5E864230" w:rsidR="00F85DCF" w:rsidRPr="00871568" w:rsidRDefault="00F85DCF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EFC3A5" w14:textId="26E29313" w:rsidR="00F85DCF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192DE9" w:rsidRPr="00AE5BE1" w14:paraId="7809224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EB09D" w14:textId="11755D8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10A6D20" w14:textId="2AB2AFE4" w:rsidR="00192DE9" w:rsidRPr="00C45FFE" w:rsidRDefault="00192DE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192DE9" w:rsidRPr="00AE5BE1" w14:paraId="3A66439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F90E5" w14:textId="003CC3B8" w:rsidR="00192DE9" w:rsidRDefault="00192DE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671BE" w14:textId="1532B33A" w:rsidR="00192DE9" w:rsidRPr="00C45FFE" w:rsidRDefault="00192DE9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e modifiche</w:t>
            </w:r>
          </w:p>
        </w:tc>
      </w:tr>
      <w:tr w:rsidR="00A565BA" w:rsidRPr="00871568" w14:paraId="14CAFFC9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4A872AB6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E77E9" w14:textId="77777777" w:rsidR="00A565BA" w:rsidRPr="00871568" w:rsidRDefault="00A565BA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565BA" w:rsidRPr="00871568" w14:paraId="462259D5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AC38933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A7358CC" w14:textId="77777777" w:rsidR="00A565BA" w:rsidRPr="00871568" w:rsidRDefault="00A565BA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DE573F" w:rsidRPr="00AE5BE1" w14:paraId="1629153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227CEE" w14:textId="2271216E" w:rsidR="00DE573F" w:rsidRPr="00871568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81F5C69" w14:textId="57B58A70" w:rsidR="00DE573F" w:rsidRPr="00C45FFE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>invia</w:t>
            </w:r>
            <w:r w:rsidRPr="00C45FFE">
              <w:rPr>
                <w:lang w:val="it-IT"/>
              </w:rPr>
              <w:t xml:space="preserve"> i dati inseriti</w:t>
            </w:r>
          </w:p>
        </w:tc>
      </w:tr>
      <w:tr w:rsidR="00DE573F" w:rsidRPr="00AE5BE1" w14:paraId="180E4C9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1F4102" w14:textId="7B8AD7B5" w:rsidR="00DE573F" w:rsidRDefault="00884B19" w:rsidP="00DE573F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70DD0C0" w14:textId="38787CE4" w:rsidR="00DE573F" w:rsidRDefault="00DE573F" w:rsidP="00DE573F">
            <w:pPr>
              <w:rPr>
                <w:lang w:val="it-IT"/>
              </w:rPr>
            </w:pPr>
            <w:r w:rsidRPr="00C45FFE">
              <w:rPr>
                <w:lang w:val="it-IT"/>
              </w:rPr>
              <w:t>Il sistema controlla la correttezza dei dati inseriti</w:t>
            </w:r>
          </w:p>
        </w:tc>
      </w:tr>
      <w:tr w:rsidR="00A565BA" w:rsidRPr="00AE5BE1" w14:paraId="2D74600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CF37A" w14:textId="5467D9FE" w:rsidR="00A565BA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35791E" w14:textId="6E010BE0" w:rsidR="00A565BA" w:rsidRDefault="00A565BA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DE573F">
              <w:rPr>
                <w:lang w:val="it-IT"/>
              </w:rPr>
              <w:t>rileva un errore nei dati</w:t>
            </w:r>
          </w:p>
        </w:tc>
      </w:tr>
      <w:tr w:rsidR="00DE573F" w:rsidRPr="00AE5BE1" w14:paraId="0940162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33CE9F" w14:textId="646C1D4C" w:rsidR="00DE573F" w:rsidRDefault="00884B1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8A99EE" w14:textId="42A88F3C" w:rsidR="00DE573F" w:rsidRDefault="00DE573F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mostra un messaggio di errore</w:t>
            </w:r>
          </w:p>
        </w:tc>
      </w:tr>
      <w:tr w:rsidR="0036256D" w:rsidRPr="00871568" w14:paraId="29A31119" w14:textId="77777777" w:rsidTr="00134401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DBEB17D" w14:textId="6FADF65D" w:rsidR="0036256D" w:rsidRPr="0036256D" w:rsidRDefault="0036256D" w:rsidP="0036256D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7ABECAA" w14:textId="77777777" w:rsidR="0036256D" w:rsidRPr="0036256D" w:rsidRDefault="0036256D" w:rsidP="0036256D">
            <w:pPr>
              <w:rPr>
                <w:lang w:val="it-IT"/>
              </w:rPr>
            </w:pPr>
          </w:p>
        </w:tc>
      </w:tr>
      <w:tr w:rsidR="0036256D" w:rsidRPr="00871568" w14:paraId="539D55B8" w14:textId="77777777" w:rsidTr="00134401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FD3AFAA" w14:textId="77777777" w:rsidR="0036256D" w:rsidRPr="0036256D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270706D1" w14:textId="77777777" w:rsidR="0036256D" w:rsidRPr="0036256D" w:rsidRDefault="0036256D" w:rsidP="0036256D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36256D" w:rsidRPr="00AE5BE1" w14:paraId="60D4317A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55EE4CDC" w14:textId="77777777" w:rsidR="0036256D" w:rsidRPr="00871568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20765AB" w14:textId="77777777" w:rsidR="0036256D" w:rsidRPr="00C45FFE" w:rsidRDefault="0036256D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L’admin abilita la modifica dell’abbonato</w:t>
            </w:r>
          </w:p>
        </w:tc>
      </w:tr>
      <w:tr w:rsidR="0036256D" w:rsidRPr="00C45FFE" w14:paraId="0B93840D" w14:textId="77777777" w:rsidTr="0036256D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77B05CA" w14:textId="77777777" w:rsidR="0036256D" w:rsidRPr="00871568" w:rsidRDefault="0036256D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99E282" w14:textId="0238B40F" w:rsidR="0036256D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</w:t>
            </w:r>
            <w:r w:rsidR="00D14C0C">
              <w:rPr>
                <w:lang w:val="it-IT"/>
              </w:rPr>
              <w:t>ndona le modifiche</w:t>
            </w:r>
          </w:p>
        </w:tc>
      </w:tr>
    </w:tbl>
    <w:p w14:paraId="46E6F7B8" w14:textId="63AF76B0" w:rsidR="00A565BA" w:rsidRDefault="00A565BA" w:rsidP="002C0AFA">
      <w:pPr>
        <w:rPr>
          <w:rFonts w:ascii="Calibri Light" w:hAnsi="Calibri Light" w:cs="Calibri Light"/>
          <w:lang w:val="it-IT"/>
        </w:rPr>
      </w:pPr>
    </w:p>
    <w:p w14:paraId="286DC92B" w14:textId="5A11119B" w:rsidR="00AB3899" w:rsidRPr="00871568" w:rsidRDefault="00965ABF" w:rsidP="00AB3899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R</w:t>
      </w:r>
      <w:r w:rsidR="00AB3899">
        <w:rPr>
          <w:rFonts w:ascii="Calibri Light" w:hAnsi="Calibri Light" w:cs="Calibri Light"/>
          <w:lang w:val="it-IT"/>
        </w:rPr>
        <w:t>im</w:t>
      </w:r>
      <w:r>
        <w:rPr>
          <w:rFonts w:ascii="Calibri Light" w:hAnsi="Calibri Light" w:cs="Calibri Light"/>
          <w:lang w:val="it-IT"/>
        </w:rPr>
        <w:t>ozione</w:t>
      </w:r>
      <w:r w:rsidR="00AB3899">
        <w:rPr>
          <w:rFonts w:ascii="Calibri Light" w:hAnsi="Calibri Light" w:cs="Calibri Light"/>
          <w:lang w:val="it-IT"/>
        </w:rPr>
        <w:t xml:space="preserve"> abbonato</w:t>
      </w:r>
    </w:p>
    <w:p w14:paraId="16CB35A3" w14:textId="77777777" w:rsidR="00AB3899" w:rsidRPr="00871568" w:rsidRDefault="00AB3899" w:rsidP="00AB3899">
      <w:pPr>
        <w:rPr>
          <w:rFonts w:ascii="Calibri Light" w:hAnsi="Calibri Light" w:cs="Calibri Light"/>
          <w:lang w:val="it-IT"/>
        </w:rPr>
      </w:pPr>
    </w:p>
    <w:p w14:paraId="0CD57ED7" w14:textId="77777777" w:rsidR="00AB3899" w:rsidRDefault="00AB3899" w:rsidP="00AB3899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AB3899" w:rsidRPr="00871568" w14:paraId="5B8BD550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756FC2A9" w14:textId="27A58552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lastRenderedPageBreak/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087E7A"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AB3899" w:rsidRPr="00AE5BE1" w14:paraId="29E3E042" w14:textId="77777777" w:rsidTr="005C7466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E834B1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DE4497C" w14:textId="6D05EC53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46E70">
              <w:rPr>
                <w:lang w:val="it-IT" w:eastAsia="ar-SA"/>
              </w:rPr>
              <w:t>cancellare un abbonato</w:t>
            </w:r>
          </w:p>
        </w:tc>
      </w:tr>
      <w:tr w:rsidR="00AB3899" w:rsidRPr="00C45FFE" w14:paraId="062941EA" w14:textId="77777777" w:rsidTr="005C7466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61EFF06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E2A41C1" w14:textId="77777777" w:rsidR="00AB3899" w:rsidRPr="00C45FFE" w:rsidRDefault="00AB3899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AB3899" w:rsidRPr="00871568" w14:paraId="1AF0A0F3" w14:textId="77777777" w:rsidTr="005C7466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7D25558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0F8AB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AB3899" w:rsidRPr="00AE5BE1" w14:paraId="345C0309" w14:textId="77777777" w:rsidTr="005C7466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5B422D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4067F27" w14:textId="77777777" w:rsidR="00AB3899" w:rsidRPr="002D3579" w:rsidRDefault="00AB3899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848EDF5" w14:textId="77777777" w:rsidR="00AB3899" w:rsidRDefault="00AB3899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60DDB455" w14:textId="77777777" w:rsidR="00AB3899" w:rsidRPr="003329E4" w:rsidRDefault="00AB3899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</w:tc>
      </w:tr>
      <w:tr w:rsidR="00AB3899" w:rsidRPr="00AE5BE1" w14:paraId="6B97A7B3" w14:textId="77777777" w:rsidTr="005C7466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8ED4829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F62935" w14:textId="55DEF34A" w:rsidR="00AB3899" w:rsidRPr="00C45FFE" w:rsidRDefault="00AB3899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</w:t>
            </w:r>
            <w:r w:rsidR="00046E70">
              <w:rPr>
                <w:lang w:val="it-IT"/>
              </w:rPr>
              <w:t>cancellare</w:t>
            </w:r>
            <w:r>
              <w:rPr>
                <w:lang w:val="it-IT"/>
              </w:rPr>
              <w:t xml:space="preserve"> </w:t>
            </w:r>
            <w:r w:rsidR="00046E70">
              <w:rPr>
                <w:lang w:val="it-IT"/>
              </w:rPr>
              <w:t>l’abbonato dal sistema</w:t>
            </w:r>
          </w:p>
        </w:tc>
      </w:tr>
      <w:tr w:rsidR="00AB3899" w:rsidRPr="00AE5BE1" w14:paraId="4421151A" w14:textId="77777777" w:rsidTr="005C7466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40968E0" w14:textId="77777777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809341C" w14:textId="6F6EE72D" w:rsidR="00AB3899" w:rsidRPr="00871568" w:rsidRDefault="00AB3899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L’admin non riesce a</w:t>
            </w:r>
            <w:r w:rsidR="00046E70">
              <w:rPr>
                <w:lang w:val="it-IT"/>
              </w:rPr>
              <w:t xml:space="preserve"> cancellare l’abbonato dal sistema</w:t>
            </w:r>
          </w:p>
        </w:tc>
      </w:tr>
      <w:tr w:rsidR="00AB3899" w:rsidRPr="00871568" w14:paraId="3D5C5807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43354BF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0046F61D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AB3899" w:rsidRPr="00AE5BE1" w14:paraId="2AE35C2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A9E5CE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2E1C8DC" w14:textId="52C5B0CA" w:rsidR="00AB3899" w:rsidRPr="00C45FFE" w:rsidRDefault="00AB3899" w:rsidP="005C7466">
            <w:pPr>
              <w:rPr>
                <w:lang w:val="it-IT" w:eastAsia="ar-SA"/>
              </w:rPr>
            </w:pPr>
            <w:r>
              <w:rPr>
                <w:rFonts w:cs="Calibri"/>
                <w:lang w:val="it-IT"/>
              </w:rPr>
              <w:t xml:space="preserve">L’admin </w:t>
            </w:r>
            <w:r w:rsidR="0036256D">
              <w:rPr>
                <w:rFonts w:cs="Calibri"/>
                <w:lang w:val="it-IT"/>
              </w:rPr>
              <w:t>richiede la cancellazione dell’abbonato</w:t>
            </w:r>
          </w:p>
        </w:tc>
      </w:tr>
      <w:tr w:rsidR="00AB3899" w:rsidRPr="00AE5BE1" w14:paraId="502AACB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539298" w14:textId="77777777" w:rsidR="00AB3899" w:rsidRPr="00871568" w:rsidRDefault="00AB3899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42BD22B" w14:textId="6F1B8BB5" w:rsidR="00AB3899" w:rsidRPr="00C45FFE" w:rsidRDefault="0036256D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cancella l’abbonato dal sistema</w:t>
            </w:r>
          </w:p>
        </w:tc>
      </w:tr>
    </w:tbl>
    <w:p w14:paraId="5D6936F2" w14:textId="1F5F4F45" w:rsidR="00AB3899" w:rsidRDefault="00AB3899" w:rsidP="002C0AFA">
      <w:pPr>
        <w:rPr>
          <w:rFonts w:ascii="Calibri Light" w:hAnsi="Calibri Light" w:cs="Calibri Light"/>
          <w:lang w:val="it-IT"/>
        </w:rPr>
      </w:pPr>
    </w:p>
    <w:p w14:paraId="506BD4EA" w14:textId="2EC044CA" w:rsidR="005C7466" w:rsidRPr="00871568" w:rsidRDefault="00965ABF" w:rsidP="005C7466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P</w:t>
      </w:r>
      <w:r w:rsidR="00087E7A">
        <w:rPr>
          <w:rFonts w:ascii="Calibri Light" w:hAnsi="Calibri Light" w:cs="Calibri Light"/>
          <w:lang w:val="it-IT"/>
        </w:rPr>
        <w:t>romo</w:t>
      </w:r>
      <w:r>
        <w:rPr>
          <w:rFonts w:ascii="Calibri Light" w:hAnsi="Calibri Light" w:cs="Calibri Light"/>
          <w:lang w:val="it-IT"/>
        </w:rPr>
        <w:t>zione</w:t>
      </w:r>
      <w:r w:rsidR="00087E7A">
        <w:rPr>
          <w:rFonts w:ascii="Calibri Light" w:hAnsi="Calibri Light" w:cs="Calibri Light"/>
          <w:lang w:val="it-IT"/>
        </w:rPr>
        <w:t xml:space="preserve"> abbonato a premium</w:t>
      </w:r>
    </w:p>
    <w:p w14:paraId="53D3F5D0" w14:textId="77777777" w:rsidR="005C7466" w:rsidRPr="00871568" w:rsidRDefault="005C7466" w:rsidP="005C7466">
      <w:pPr>
        <w:rPr>
          <w:rFonts w:ascii="Calibri Light" w:hAnsi="Calibri Light" w:cs="Calibri Light"/>
          <w:lang w:val="it-IT"/>
        </w:rPr>
      </w:pPr>
    </w:p>
    <w:p w14:paraId="058A207B" w14:textId="77777777" w:rsidR="005C7466" w:rsidRDefault="005C7466" w:rsidP="005C7466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63"/>
        <w:gridCol w:w="77"/>
        <w:gridCol w:w="7200"/>
      </w:tblGrid>
      <w:tr w:rsidR="005C7466" w:rsidRPr="00871568" w14:paraId="477E90B2" w14:textId="77777777" w:rsidTr="005C7466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1F0CC216" w14:textId="27CCED45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6</w:t>
            </w:r>
          </w:p>
        </w:tc>
      </w:tr>
      <w:tr w:rsidR="005C7466" w:rsidRPr="00AE5BE1" w14:paraId="46DC79C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81DA2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99BBE32" w14:textId="7F8D1E06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</w:t>
            </w:r>
            <w:r w:rsidR="00087E7A">
              <w:rPr>
                <w:lang w:val="it-IT" w:eastAsia="ar-SA"/>
              </w:rPr>
              <w:t>promuovere</w:t>
            </w:r>
            <w:r>
              <w:rPr>
                <w:lang w:val="it-IT" w:eastAsia="ar-SA"/>
              </w:rPr>
              <w:t xml:space="preserve"> un nuovo abbonato </w:t>
            </w:r>
            <w:r w:rsidR="00087E7A">
              <w:rPr>
                <w:lang w:val="it-IT" w:eastAsia="ar-SA"/>
              </w:rPr>
              <w:t xml:space="preserve">a </w:t>
            </w:r>
            <w:r>
              <w:rPr>
                <w:lang w:val="it-IT" w:eastAsia="ar-SA"/>
              </w:rPr>
              <w:t>premium</w:t>
            </w:r>
          </w:p>
        </w:tc>
      </w:tr>
      <w:tr w:rsidR="005C7466" w:rsidRPr="00C45FFE" w14:paraId="305714D9" w14:textId="77777777" w:rsidTr="005C7466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3398E0F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20B8E19" w14:textId="77777777" w:rsidR="005C7466" w:rsidRPr="00C45FFE" w:rsidRDefault="005C7466" w:rsidP="005C7466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5C7466" w:rsidRPr="00871568" w14:paraId="25507FA6" w14:textId="77777777" w:rsidTr="005C7466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7C7926A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48AE38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AE5BE1" w14:paraId="2A3A0534" w14:textId="77777777" w:rsidTr="005C7466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3DCCF6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9ECC20D" w14:textId="77777777" w:rsidR="005C7466" w:rsidRPr="002D3579" w:rsidRDefault="005C7466" w:rsidP="005C7466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ADD278A" w14:textId="77777777" w:rsidR="005C7466" w:rsidRDefault="005C7466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7142C986" w14:textId="77777777" w:rsidR="005C7466" w:rsidRPr="003329E4" w:rsidRDefault="005C7466" w:rsidP="005C7466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 admin abbia visualizzato la lista degli abbonati o il dettaglio dell’abbonato</w:t>
            </w:r>
          </w:p>
        </w:tc>
      </w:tr>
      <w:tr w:rsidR="005C7466" w:rsidRPr="00AE5BE1" w14:paraId="5ACE3EF1" w14:textId="77777777" w:rsidTr="005C7466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E6688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8456F5E" w14:textId="539CD80B" w:rsidR="005C7466" w:rsidRPr="00C45FFE" w:rsidRDefault="005C7466" w:rsidP="005C7466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AE5BE1" w14:paraId="20F84798" w14:textId="77777777" w:rsidTr="005C7466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5517C91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224986D" w14:textId="442748A1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creare l’utenza per l’abbonato premium</w:t>
            </w:r>
          </w:p>
        </w:tc>
      </w:tr>
      <w:tr w:rsidR="005C7466" w:rsidRPr="00871568" w14:paraId="13759A9D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DF5C5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66E5A84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AE5BE1" w14:paraId="5FDD208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B94550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BA4E474" w14:textId="7E20648E" w:rsidR="005C7466" w:rsidRPr="00C45FFE" w:rsidRDefault="005C7466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richiede l’associazione di un abbonamento premium al sistema</w:t>
            </w:r>
          </w:p>
        </w:tc>
      </w:tr>
      <w:tr w:rsidR="005C7466" w:rsidRPr="00AE5BE1" w14:paraId="32BCE05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254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540D1C9" w14:textId="78923E72" w:rsidR="005C7466" w:rsidRPr="00C45FFE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schermata per </w:t>
            </w:r>
            <w:r w:rsidR="00C83BC3">
              <w:rPr>
                <w:lang w:val="it-IT"/>
              </w:rPr>
              <w:t>impostare</w:t>
            </w:r>
            <w:r>
              <w:rPr>
                <w:lang w:val="it-IT"/>
              </w:rPr>
              <w:t xml:space="preserve"> la data di inizio e fine dell’abbonamento</w:t>
            </w:r>
          </w:p>
        </w:tc>
      </w:tr>
      <w:tr w:rsidR="005C7466" w:rsidRPr="00AE5BE1" w14:paraId="37B669E5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F6442B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A1D6B4" w14:textId="4B368F07" w:rsidR="005C7466" w:rsidRDefault="005C7466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la data di inizio e fine</w:t>
            </w:r>
          </w:p>
        </w:tc>
      </w:tr>
      <w:tr w:rsidR="005C7466" w:rsidRPr="00C45FFE" w14:paraId="4254AF4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093A00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902FA9A" w14:textId="20630F57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5C7466" w:rsidRPr="00AE5BE1" w14:paraId="00C015E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5F025" w14:textId="77777777" w:rsidR="005C7466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B6A86BF" w14:textId="32FD9A7A" w:rsidR="005C7466" w:rsidRPr="00C45FFE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dei dati</w:t>
            </w:r>
          </w:p>
        </w:tc>
      </w:tr>
      <w:tr w:rsidR="00C83BC3" w:rsidRPr="00AE5BE1" w14:paraId="7B077B82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D7BD60" w14:textId="691A240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088CC03" w14:textId="5768BC46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1370F9">
              <w:rPr>
                <w:lang w:val="it-IT"/>
              </w:rPr>
              <w:t xml:space="preserve">la </w:t>
            </w:r>
            <w:r>
              <w:rPr>
                <w:lang w:val="it-IT"/>
              </w:rPr>
              <w:t>schermata per impostare le credenziali di accesso per l’abbonato premium</w:t>
            </w:r>
          </w:p>
        </w:tc>
      </w:tr>
      <w:tr w:rsidR="00C83BC3" w:rsidRPr="00AE5BE1" w14:paraId="5BC631E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2FF441" w14:textId="5D76399F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BA57C6" w14:textId="1CE231F4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inserisce username e password</w:t>
            </w:r>
          </w:p>
        </w:tc>
      </w:tr>
      <w:tr w:rsidR="00C83BC3" w:rsidRPr="00C45FFE" w14:paraId="6B731620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65AF01" w14:textId="3924C987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F775E7" w14:textId="586348DB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C83BC3" w:rsidRPr="00AE5BE1" w14:paraId="6FFDC3E3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D5128E" w14:textId="7550CF14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335BF6E" w14:textId="5DABF41A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la correttezza </w:t>
            </w:r>
            <w:r w:rsidR="001370F9">
              <w:rPr>
                <w:lang w:val="it-IT"/>
              </w:rPr>
              <w:t>di username e password</w:t>
            </w:r>
          </w:p>
        </w:tc>
      </w:tr>
      <w:tr w:rsidR="00C83BC3" w:rsidRPr="00AE5BE1" w14:paraId="64932298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AC4FFE" w14:textId="3AF5AD0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10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9859433" w14:textId="741E7ED2" w:rsidR="00C83BC3" w:rsidRDefault="00C83BC3" w:rsidP="005C7466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controlla se la username </w:t>
            </w:r>
            <w:r w:rsidR="001370F9">
              <w:rPr>
                <w:lang w:val="it-IT"/>
              </w:rPr>
              <w:t xml:space="preserve">e password sono </w:t>
            </w:r>
            <w:proofErr w:type="spellStart"/>
            <w:r w:rsidR="001370F9">
              <w:rPr>
                <w:lang w:val="it-IT"/>
              </w:rPr>
              <w:t>gia</w:t>
            </w:r>
            <w:proofErr w:type="spellEnd"/>
            <w:r w:rsidR="001370F9">
              <w:rPr>
                <w:lang w:val="it-IT"/>
              </w:rPr>
              <w:t xml:space="preserve"> utilizzate</w:t>
            </w:r>
          </w:p>
        </w:tc>
      </w:tr>
      <w:tr w:rsidR="00DB173C" w:rsidRPr="00AE5BE1" w14:paraId="2754366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9913E4" w14:textId="0A1C574F" w:rsidR="00DB173C" w:rsidRDefault="00DB173C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CFAF4" w14:textId="00B1D09D" w:rsidR="00DB173C" w:rsidRDefault="00DB173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marca l’abbonato come premium</w:t>
            </w:r>
          </w:p>
        </w:tc>
      </w:tr>
      <w:tr w:rsidR="00C83BC3" w:rsidRPr="00AE5BE1" w14:paraId="1DA97D3C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F71033" w14:textId="5C6B073A" w:rsidR="00C83BC3" w:rsidRDefault="00C83BC3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1</w:t>
            </w:r>
            <w:r w:rsidR="00DB173C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03573D6" w14:textId="238A1C47" w:rsidR="00C83BC3" w:rsidRDefault="0013422A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5C7466" w:rsidRPr="00871568" w14:paraId="0B84FC5D" w14:textId="77777777" w:rsidTr="005C7466">
        <w:trPr>
          <w:cantSplit/>
          <w:trHeight w:hRule="exact" w:val="521"/>
        </w:trPr>
        <w:tc>
          <w:tcPr>
            <w:tcW w:w="2203" w:type="dxa"/>
            <w:gridSpan w:val="3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999999"/>
            </w:tcBorders>
            <w:shd w:val="clear" w:color="auto" w:fill="E0E0E0"/>
            <w:vAlign w:val="center"/>
          </w:tcPr>
          <w:p w14:paraId="6415AB9D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Alternativa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1</w:t>
            </w:r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59EAC" w14:textId="77777777" w:rsidR="005C7466" w:rsidRPr="00871568" w:rsidRDefault="005C7466" w:rsidP="005C7466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7466" w:rsidRPr="00871568" w14:paraId="607A8840" w14:textId="77777777" w:rsidTr="005C7466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D22107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2349C796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7466" w:rsidRPr="00AE5BE1" w14:paraId="5C4B41CF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C9F962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A710149" w14:textId="50F425FD" w:rsidR="005C7466" w:rsidRPr="00C45FFE" w:rsidRDefault="00BF06D1" w:rsidP="005C7466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165C49">
              <w:rPr>
                <w:lang w:val="it-IT" w:eastAsia="ar-SA"/>
              </w:rPr>
              <w:t>scrive</w:t>
            </w:r>
            <w:r w:rsidR="00434D7C">
              <w:rPr>
                <w:lang w:val="it-IT" w:eastAsia="ar-SA"/>
              </w:rPr>
              <w:t xml:space="preserve"> in modo malformato la data di inizio e/o fine abbonamento e/o la username e/o la password</w:t>
            </w:r>
          </w:p>
        </w:tc>
      </w:tr>
      <w:tr w:rsidR="005C7466" w:rsidRPr="00C45FFE" w14:paraId="277377FA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8787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1A16384" w14:textId="2BA6AEB8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rileva l’errore</w:t>
            </w:r>
          </w:p>
        </w:tc>
      </w:tr>
      <w:tr w:rsidR="005C7466" w:rsidRPr="00AE5BE1" w14:paraId="3B46D2E7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CE6E11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16142A6" w14:textId="0FBD6644" w:rsidR="005C7466" w:rsidRPr="00C45FFE" w:rsidRDefault="00434D7C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  <w:tr w:rsidR="005C7466" w:rsidRPr="00871568" w14:paraId="60A5AD84" w14:textId="77777777" w:rsidTr="005C7466">
        <w:trPr>
          <w:cantSplit/>
          <w:trHeight w:val="596"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A4D629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4B8CD38" w14:textId="77777777" w:rsidR="005C7466" w:rsidRPr="0036256D" w:rsidRDefault="005C7466" w:rsidP="005C7466">
            <w:pPr>
              <w:rPr>
                <w:lang w:val="it-IT"/>
              </w:rPr>
            </w:pPr>
          </w:p>
        </w:tc>
      </w:tr>
      <w:tr w:rsidR="005C7466" w:rsidRPr="00871568" w14:paraId="36CF1D5D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4EFE886E" w14:textId="77777777" w:rsidR="005C7466" w:rsidRPr="0036256D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15C4B7E2" w14:textId="77777777" w:rsidR="005C7466" w:rsidRPr="0036256D" w:rsidRDefault="005C7466" w:rsidP="005C7466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5C7466" w:rsidRPr="00AE5BE1" w14:paraId="5ACE47E9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42A63E78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EB75895" w14:textId="4C93B3B3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L’admin abbandona la creazione dell’abbonato premium in qualsiasi momento</w:t>
            </w:r>
          </w:p>
        </w:tc>
      </w:tr>
      <w:tr w:rsidR="005C7466" w:rsidRPr="00AE5BE1" w14:paraId="6B4FA54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36A9922F" w14:textId="77777777" w:rsidR="005C7466" w:rsidRPr="00871568" w:rsidRDefault="005C7466" w:rsidP="005C7466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259D511" w14:textId="5DE7010E" w:rsidR="005C7466" w:rsidRPr="00C45FFE" w:rsidRDefault="0081792E" w:rsidP="005C7466">
            <w:pPr>
              <w:rPr>
                <w:lang w:val="it-IT"/>
              </w:rPr>
            </w:pPr>
            <w:r>
              <w:rPr>
                <w:lang w:val="it-IT"/>
              </w:rPr>
              <w:t>Il sistema riporta l’utente alla lista degli abbonati</w:t>
            </w:r>
          </w:p>
        </w:tc>
      </w:tr>
      <w:tr w:rsidR="001370F9" w:rsidRPr="00AE5BE1" w14:paraId="50A5E971" w14:textId="77777777" w:rsidTr="00425359">
        <w:trPr>
          <w:cantSplit/>
        </w:trPr>
        <w:tc>
          <w:tcPr>
            <w:tcW w:w="2126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2D83DCD4" w14:textId="24388A5A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3</w:t>
            </w:r>
          </w:p>
        </w:tc>
        <w:tc>
          <w:tcPr>
            <w:tcW w:w="727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6BB75E0" w14:textId="77777777" w:rsidR="001370F9" w:rsidRDefault="001370F9" w:rsidP="001370F9">
            <w:pPr>
              <w:rPr>
                <w:lang w:val="it-IT"/>
              </w:rPr>
            </w:pPr>
          </w:p>
        </w:tc>
      </w:tr>
      <w:tr w:rsidR="001370F9" w:rsidRPr="00AE5BE1" w14:paraId="5725852B" w14:textId="77777777" w:rsidTr="00425359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864847E" w14:textId="55729B8F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733BC5F0" w14:textId="28C6AE18" w:rsidR="001370F9" w:rsidRDefault="001370F9" w:rsidP="001370F9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1370F9" w:rsidRPr="00AE5BE1" w14:paraId="2F792DEB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0A0F6C9C" w14:textId="56E35202" w:rsidR="001370F9" w:rsidRPr="0036256D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CC6535F" w14:textId="3996AFCA" w:rsidR="001370F9" w:rsidRPr="0036256D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inserisce username e/o password </w:t>
            </w:r>
            <w:proofErr w:type="spellStart"/>
            <w:r>
              <w:rPr>
                <w:lang w:val="it-IT"/>
              </w:rPr>
              <w:t>gia</w:t>
            </w:r>
            <w:proofErr w:type="spellEnd"/>
            <w:r>
              <w:rPr>
                <w:lang w:val="it-IT"/>
              </w:rPr>
              <w:t xml:space="preserve"> utilizzate</w:t>
            </w:r>
          </w:p>
        </w:tc>
      </w:tr>
      <w:tr w:rsidR="001370F9" w:rsidRPr="00AE5BE1" w14:paraId="5933D5A1" w14:textId="77777777" w:rsidTr="005C7466">
        <w:trPr>
          <w:cantSplit/>
        </w:trPr>
        <w:tc>
          <w:tcPr>
            <w:tcW w:w="763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vAlign w:val="center"/>
          </w:tcPr>
          <w:p w14:paraId="248A029A" w14:textId="34975FAD" w:rsidR="001370F9" w:rsidRPr="00871568" w:rsidRDefault="001370F9" w:rsidP="001370F9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928637" w14:textId="61306B44" w:rsidR="001370F9" w:rsidRDefault="001370F9" w:rsidP="001370F9">
            <w:pPr>
              <w:rPr>
                <w:lang w:val="it-IT"/>
              </w:rPr>
            </w:pPr>
            <w:r>
              <w:rPr>
                <w:lang w:val="it-IT"/>
              </w:rPr>
              <w:t>Il sistema invia un messaggio di errore</w:t>
            </w:r>
          </w:p>
        </w:tc>
      </w:tr>
    </w:tbl>
    <w:p w14:paraId="2670CCC1" w14:textId="5A25F1C9" w:rsidR="005C7466" w:rsidRDefault="005C7466" w:rsidP="002C0AFA">
      <w:pPr>
        <w:rPr>
          <w:rFonts w:ascii="Calibri Light" w:hAnsi="Calibri Light" w:cs="Calibri Light"/>
          <w:lang w:val="it-IT"/>
        </w:rPr>
      </w:pPr>
    </w:p>
    <w:p w14:paraId="540095CD" w14:textId="2C936CC3" w:rsidR="000A3D08" w:rsidRPr="00871568" w:rsidRDefault="00965ABF" w:rsidP="000A3D08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0A3D08">
        <w:rPr>
          <w:rFonts w:ascii="Calibri Light" w:hAnsi="Calibri Light" w:cs="Calibri Light"/>
          <w:lang w:val="it-IT"/>
        </w:rPr>
        <w:t>isualizza abbonati premium</w:t>
      </w:r>
    </w:p>
    <w:p w14:paraId="357FC778" w14:textId="77777777" w:rsidR="000A3D08" w:rsidRPr="00871568" w:rsidRDefault="000A3D08" w:rsidP="000A3D08">
      <w:pPr>
        <w:rPr>
          <w:rFonts w:ascii="Calibri Light" w:hAnsi="Calibri Light" w:cs="Calibri Light"/>
          <w:lang w:val="it-IT"/>
        </w:rPr>
      </w:pPr>
    </w:p>
    <w:p w14:paraId="021412F3" w14:textId="77777777" w:rsidR="000A3D08" w:rsidRDefault="000A3D08" w:rsidP="000A3D0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0A3D08" w:rsidRPr="00871568" w14:paraId="27E282B6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5727AB46" w14:textId="1650A951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UC_KF_0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7</w:t>
            </w:r>
          </w:p>
        </w:tc>
      </w:tr>
      <w:tr w:rsidR="000A3D08" w:rsidRPr="00AE5BE1" w14:paraId="22CB710B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BD4846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8A7C32" w14:textId="3FE5CB78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 xml:space="preserve">L’utente admin </w:t>
            </w:r>
            <w:r>
              <w:rPr>
                <w:lang w:val="it-IT" w:eastAsia="ar-SA"/>
              </w:rPr>
              <w:t xml:space="preserve">vuole visualizzare </w:t>
            </w:r>
            <w:r w:rsidR="0079589E">
              <w:rPr>
                <w:lang w:val="it-IT" w:eastAsia="ar-SA"/>
              </w:rPr>
              <w:t xml:space="preserve">l’elenco </w:t>
            </w:r>
            <w:r>
              <w:rPr>
                <w:lang w:val="it-IT" w:eastAsia="ar-SA"/>
              </w:rPr>
              <w:t>d</w:t>
            </w:r>
            <w:r w:rsidR="0079589E">
              <w:rPr>
                <w:lang w:val="it-IT" w:eastAsia="ar-SA"/>
              </w:rPr>
              <w:t>egli</w:t>
            </w:r>
            <w:r>
              <w:rPr>
                <w:lang w:val="it-IT" w:eastAsia="ar-SA"/>
              </w:rPr>
              <w:t xml:space="preserve"> abbonat</w:t>
            </w:r>
            <w:r w:rsidR="0079589E">
              <w:rPr>
                <w:lang w:val="it-IT" w:eastAsia="ar-SA"/>
              </w:rPr>
              <w:t>i</w:t>
            </w:r>
            <w:r>
              <w:rPr>
                <w:lang w:val="it-IT" w:eastAsia="ar-SA"/>
              </w:rPr>
              <w:t xml:space="preserve"> premium</w:t>
            </w:r>
          </w:p>
        </w:tc>
      </w:tr>
      <w:tr w:rsidR="000A3D08" w:rsidRPr="00C45FFE" w14:paraId="0F3EE4C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1BC759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F8A781" w14:textId="77777777" w:rsidR="000A3D08" w:rsidRPr="00C45FFE" w:rsidRDefault="000A3D08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</w:p>
        </w:tc>
      </w:tr>
      <w:tr w:rsidR="000A3D08" w:rsidRPr="00871568" w14:paraId="03F67A3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ADC0CEB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E89705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0A3D08" w:rsidRPr="00AE5BE1" w14:paraId="65F0ABAF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BAD92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828C8B1" w14:textId="77777777" w:rsidR="000A3D08" w:rsidRPr="002D3579" w:rsidRDefault="000A3D08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F7652A" w14:textId="2318AA14" w:rsidR="000A3D08" w:rsidRPr="0079589E" w:rsidRDefault="000A3D08" w:rsidP="0079589E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L’utente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lang w:eastAsia="en-US"/>
              </w:rPr>
              <w:t xml:space="preserve">admin 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sia </w:t>
            </w:r>
            <w:r>
              <w:rPr>
                <w:rFonts w:ascii="Calibri" w:hAnsi="Calibri" w:cs="Calibri"/>
                <w:sz w:val="24"/>
                <w:lang w:eastAsia="en-US"/>
              </w:rPr>
              <w:t>precedentemente autenticato</w:t>
            </w:r>
            <w:r w:rsidRPr="002D3579">
              <w:rPr>
                <w:rFonts w:ascii="Calibri" w:hAnsi="Calibri" w:cs="Calibri"/>
                <w:sz w:val="24"/>
                <w:lang w:eastAsia="en-US"/>
              </w:rPr>
              <w:t>;</w:t>
            </w:r>
          </w:p>
        </w:tc>
      </w:tr>
      <w:tr w:rsidR="000A3D08" w:rsidRPr="00AE5BE1" w14:paraId="53069F52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CF757F3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F5FD64" w14:textId="649C1E00" w:rsidR="000A3D08" w:rsidRPr="00C45FFE" w:rsidRDefault="000A3D08" w:rsidP="005017DA">
            <w:pPr>
              <w:rPr>
                <w:lang w:val="it-IT"/>
              </w:rPr>
            </w:pPr>
            <w:r w:rsidRPr="00C45FFE">
              <w:rPr>
                <w:lang w:val="it-IT"/>
              </w:rPr>
              <w:t xml:space="preserve">L’admin riesce </w:t>
            </w:r>
            <w:r>
              <w:rPr>
                <w:lang w:val="it-IT"/>
              </w:rPr>
              <w:t xml:space="preserve">a visualizzare </w:t>
            </w:r>
            <w:r w:rsidR="0079589E">
              <w:rPr>
                <w:lang w:val="it-IT"/>
              </w:rPr>
              <w:t>l’elenco degli abbonati premium</w:t>
            </w:r>
          </w:p>
        </w:tc>
      </w:tr>
      <w:tr w:rsidR="000A3D08" w:rsidRPr="00AE5BE1" w14:paraId="55686943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1AFD42" w14:textId="77777777" w:rsidR="000A3D08" w:rsidRPr="00871568" w:rsidRDefault="000A3D0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672991A" w14:textId="5BFDFB6E" w:rsidR="000A3D08" w:rsidRPr="00871568" w:rsidRDefault="0079589E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 w:rsidRPr="00C45FFE">
              <w:rPr>
                <w:lang w:val="it-IT"/>
              </w:rPr>
              <w:t xml:space="preserve">L’admin </w:t>
            </w:r>
            <w:r>
              <w:rPr>
                <w:lang w:val="it-IT"/>
              </w:rPr>
              <w:t xml:space="preserve">non </w:t>
            </w:r>
            <w:r w:rsidRPr="00C45FFE">
              <w:rPr>
                <w:lang w:val="it-IT"/>
              </w:rPr>
              <w:t xml:space="preserve">riesce </w:t>
            </w:r>
            <w:r>
              <w:rPr>
                <w:lang w:val="it-IT"/>
              </w:rPr>
              <w:t>a visualizzare l’elenco degli abbonati premium</w:t>
            </w:r>
          </w:p>
        </w:tc>
      </w:tr>
      <w:tr w:rsidR="000A3D08" w:rsidRPr="00871568" w14:paraId="02B2A1CE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19B21FB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7737093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0A3D08" w:rsidRPr="00AE5BE1" w14:paraId="5C1DD5A0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F60C9E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F4EC665" w14:textId="4845BA91" w:rsidR="000A3D08" w:rsidRPr="00C45FFE" w:rsidRDefault="000A3D0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321FAE">
              <w:rPr>
                <w:lang w:val="it-IT" w:eastAsia="ar-SA"/>
              </w:rPr>
              <w:t>richiede al sistema di visualizzare l’elenco degli abbonati premium</w:t>
            </w:r>
          </w:p>
        </w:tc>
      </w:tr>
      <w:tr w:rsidR="000A3D08" w:rsidRPr="00AE5BE1" w14:paraId="17E9A7D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93928" w14:textId="77777777" w:rsidR="000A3D08" w:rsidRPr="00871568" w:rsidRDefault="000A3D0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432B229" w14:textId="4C447D3D" w:rsidR="000A3D08" w:rsidRPr="00C45FFE" w:rsidRDefault="000A3D08" w:rsidP="005017DA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</w:t>
            </w:r>
            <w:r w:rsidR="00321FAE">
              <w:rPr>
                <w:lang w:val="it-IT"/>
              </w:rPr>
              <w:t>l’elenco degli abbonati premium</w:t>
            </w:r>
          </w:p>
        </w:tc>
      </w:tr>
    </w:tbl>
    <w:p w14:paraId="7CB98E66" w14:textId="42FEFFD9" w:rsidR="00F92950" w:rsidRDefault="00F92950" w:rsidP="002C0AFA">
      <w:pPr>
        <w:rPr>
          <w:rFonts w:ascii="Calibri Light" w:hAnsi="Calibri Light" w:cs="Calibri Light"/>
          <w:lang w:val="it-IT"/>
        </w:rPr>
      </w:pPr>
    </w:p>
    <w:p w14:paraId="4BAA014C" w14:textId="5D06A63A" w:rsidR="000A3D08" w:rsidRDefault="000A3D08" w:rsidP="002C0AFA">
      <w:pPr>
        <w:rPr>
          <w:rFonts w:ascii="Calibri Light" w:hAnsi="Calibri Light" w:cs="Calibri Light"/>
          <w:lang w:val="it-IT"/>
        </w:rPr>
      </w:pPr>
    </w:p>
    <w:p w14:paraId="751F27F4" w14:textId="059B3973" w:rsidR="00321FAE" w:rsidRPr="00871568" w:rsidRDefault="00965ABF" w:rsidP="00321FAE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D</w:t>
      </w:r>
      <w:r w:rsidR="00BF7237">
        <w:rPr>
          <w:rFonts w:ascii="Calibri Light" w:hAnsi="Calibri Light" w:cs="Calibri Light"/>
          <w:lang w:val="it-IT"/>
        </w:rPr>
        <w:t>isattiva</w:t>
      </w:r>
      <w:r>
        <w:rPr>
          <w:rFonts w:ascii="Calibri Light" w:hAnsi="Calibri Light" w:cs="Calibri Light"/>
          <w:lang w:val="it-IT"/>
        </w:rPr>
        <w:t>zione</w:t>
      </w:r>
      <w:r w:rsidR="00321FAE">
        <w:rPr>
          <w:rFonts w:ascii="Calibri Light" w:hAnsi="Calibri Light" w:cs="Calibri Light"/>
          <w:lang w:val="it-IT"/>
        </w:rPr>
        <w:t xml:space="preserve"> abbonato premium</w:t>
      </w:r>
    </w:p>
    <w:p w14:paraId="474CC150" w14:textId="77777777" w:rsidR="00321FAE" w:rsidRPr="00871568" w:rsidRDefault="00321FAE" w:rsidP="00321FAE">
      <w:pPr>
        <w:rPr>
          <w:rFonts w:ascii="Calibri Light" w:hAnsi="Calibri Light" w:cs="Calibri Light"/>
          <w:lang w:val="it-IT"/>
        </w:rPr>
      </w:pPr>
    </w:p>
    <w:p w14:paraId="66A0F5B3" w14:textId="77777777" w:rsidR="00321FAE" w:rsidRDefault="00321FAE" w:rsidP="00321FA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321FAE" w:rsidRPr="00871568" w14:paraId="113885A0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FEB37C" w14:textId="4B88E4CC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8</w:t>
            </w:r>
          </w:p>
        </w:tc>
      </w:tr>
      <w:tr w:rsidR="00321FAE" w:rsidRPr="00AE5BE1" w14:paraId="4B13AB9D" w14:textId="77777777" w:rsidTr="005017DA">
        <w:trPr>
          <w:cantSplit/>
          <w:trHeight w:hRule="exact" w:val="521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06AFBFB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3519024" w14:textId="51E2D0C2" w:rsidR="00321FAE" w:rsidRPr="00C45FFE" w:rsidRDefault="00BF7237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Disattivazione</w:t>
            </w:r>
            <w:r w:rsidR="00321FAE">
              <w:rPr>
                <w:lang w:val="it-IT" w:eastAsia="ar-SA"/>
              </w:rPr>
              <w:t xml:space="preserve"> d</w:t>
            </w:r>
            <w:r>
              <w:rPr>
                <w:lang w:val="it-IT" w:eastAsia="ar-SA"/>
              </w:rPr>
              <w:t>ell’account</w:t>
            </w:r>
            <w:r w:rsidR="00321FAE">
              <w:rPr>
                <w:lang w:val="it-IT" w:eastAsia="ar-SA"/>
              </w:rPr>
              <w:t xml:space="preserve"> </w:t>
            </w:r>
            <w:r>
              <w:rPr>
                <w:lang w:val="it-IT" w:eastAsia="ar-SA"/>
              </w:rPr>
              <w:t xml:space="preserve">di </w:t>
            </w:r>
            <w:r w:rsidR="00321FAE">
              <w:rPr>
                <w:lang w:val="it-IT" w:eastAsia="ar-SA"/>
              </w:rPr>
              <w:t>un abbonato premium</w:t>
            </w:r>
          </w:p>
        </w:tc>
      </w:tr>
      <w:tr w:rsidR="00321FAE" w:rsidRPr="00C45FFE" w14:paraId="54139BD9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CAB8D83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C60AE82" w14:textId="24858BE4" w:rsidR="00321FAE" w:rsidRPr="00C45FFE" w:rsidRDefault="00321FAE" w:rsidP="005017DA">
            <w:pPr>
              <w:rPr>
                <w:lang w:val="it-IT" w:eastAsia="ar-SA"/>
              </w:rPr>
            </w:pPr>
            <w:r w:rsidRPr="00C45FFE">
              <w:rPr>
                <w:lang w:val="it-IT" w:eastAsia="ar-SA"/>
              </w:rPr>
              <w:t>Utente amministratore</w:t>
            </w:r>
            <w:r w:rsidR="00BF7237">
              <w:rPr>
                <w:lang w:val="it-IT" w:eastAsia="ar-SA"/>
              </w:rPr>
              <w:t xml:space="preserve"> o Tempo</w:t>
            </w:r>
          </w:p>
        </w:tc>
      </w:tr>
      <w:tr w:rsidR="00321FAE" w:rsidRPr="00871568" w14:paraId="7B43D23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4EBFF5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B26D199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321FAE" w:rsidRPr="00AE5BE1" w14:paraId="3E33BBA5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3E5716F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43D9228" w14:textId="77777777" w:rsidR="00321FAE" w:rsidRPr="002D3579" w:rsidRDefault="00321FA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31C3C39A" w14:textId="64EE5B2B" w:rsidR="00321FAE" w:rsidRPr="003329E4" w:rsidRDefault="00BF7237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all’applicazione sia scaduto</w:t>
            </w:r>
          </w:p>
        </w:tc>
      </w:tr>
      <w:tr w:rsidR="00321FAE" w:rsidRPr="00AE5BE1" w14:paraId="0A39E2CB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1B27478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2AFD08" w14:textId="0E006B81" w:rsidR="00321FAE" w:rsidRPr="00C45FFE" w:rsidRDefault="00BF7237" w:rsidP="005017DA">
            <w:pPr>
              <w:rPr>
                <w:lang w:val="it-IT"/>
              </w:rPr>
            </w:pPr>
            <w:r>
              <w:rPr>
                <w:lang w:val="it-IT"/>
              </w:rPr>
              <w:t>L’account dell’abbonato viene disattivato</w:t>
            </w:r>
          </w:p>
        </w:tc>
      </w:tr>
      <w:tr w:rsidR="00321FAE" w:rsidRPr="00AE5BE1" w14:paraId="0F4DFD09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BE32C7" w14:textId="77777777" w:rsidR="00321FAE" w:rsidRPr="00871568" w:rsidRDefault="00321FA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0AEDC80" w14:textId="3C66E162" w:rsidR="00321FAE" w:rsidRPr="00871568" w:rsidRDefault="00BF7237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 xml:space="preserve">L’account dell’abbonato </w:t>
            </w:r>
            <w:r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viene disattivato</w:t>
            </w:r>
          </w:p>
        </w:tc>
      </w:tr>
      <w:tr w:rsidR="00321FAE" w:rsidRPr="00871568" w14:paraId="7FE050D1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F0F04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5F3E9B7F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321FAE" w:rsidRPr="00AE5BE1" w14:paraId="0B93868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896187" w14:textId="77777777" w:rsidR="00321FAE" w:rsidRPr="00871568" w:rsidRDefault="00321FA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lastRenderedPageBreak/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06F5EC5" w14:textId="76615E56" w:rsidR="00321FAE" w:rsidRPr="00C45FFE" w:rsidRDefault="0052508C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 xml:space="preserve">L’admin </w:t>
            </w:r>
            <w:r w:rsidR="00DB173C">
              <w:rPr>
                <w:lang w:val="it-IT" w:eastAsia="ar-SA"/>
              </w:rPr>
              <w:t>o il tempo richiede al sistema di disattivare l’account</w:t>
            </w:r>
          </w:p>
        </w:tc>
      </w:tr>
      <w:tr w:rsidR="0052508C" w:rsidRPr="00C45FFE" w14:paraId="6DAFBA1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8E1A5" w14:textId="277680F8" w:rsidR="0052508C" w:rsidRPr="00871568" w:rsidRDefault="00742D8C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9452BD6" w14:textId="3E4088F9" w:rsidR="0052508C" w:rsidRDefault="00DB173C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disattiva l’account</w:t>
            </w:r>
          </w:p>
        </w:tc>
      </w:tr>
      <w:tr w:rsidR="00DB173C" w:rsidRPr="00C45FFE" w14:paraId="246135E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60261" w14:textId="77777777" w:rsidR="00DB173C" w:rsidRDefault="00DB173C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E664491" w14:textId="77777777" w:rsidR="00DB173C" w:rsidRDefault="00DB173C" w:rsidP="005017DA">
            <w:pPr>
              <w:rPr>
                <w:lang w:val="it-IT"/>
              </w:rPr>
            </w:pPr>
          </w:p>
        </w:tc>
      </w:tr>
    </w:tbl>
    <w:p w14:paraId="6323F29C" w14:textId="769F740E" w:rsidR="00321FAE" w:rsidRDefault="00321FAE" w:rsidP="002C0AFA">
      <w:pPr>
        <w:rPr>
          <w:rFonts w:ascii="Calibri Light" w:hAnsi="Calibri Light" w:cs="Calibri Light"/>
          <w:lang w:val="it-IT"/>
        </w:rPr>
      </w:pPr>
    </w:p>
    <w:p w14:paraId="6E8B0EF9" w14:textId="5D20AD64" w:rsidR="005A2002" w:rsidRDefault="005A2002" w:rsidP="002C0AFA">
      <w:pPr>
        <w:rPr>
          <w:rFonts w:ascii="Calibri Light" w:hAnsi="Calibri Light" w:cs="Calibri Light"/>
          <w:lang w:val="it-IT"/>
        </w:rPr>
      </w:pPr>
    </w:p>
    <w:p w14:paraId="49A8CE69" w14:textId="3F4F4F5C" w:rsidR="00240E3E" w:rsidRDefault="00240E3E" w:rsidP="002C0AFA">
      <w:pPr>
        <w:rPr>
          <w:rFonts w:ascii="Calibri Light" w:hAnsi="Calibri Light" w:cs="Calibri Light"/>
          <w:lang w:val="it-IT"/>
        </w:rPr>
      </w:pPr>
    </w:p>
    <w:p w14:paraId="13B5BD1A" w14:textId="44C54F02" w:rsidR="00185CBE" w:rsidRPr="00871568" w:rsidRDefault="00965ABF" w:rsidP="00185CBE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A</w:t>
      </w:r>
      <w:r w:rsidR="00185CBE">
        <w:rPr>
          <w:rFonts w:ascii="Calibri Light" w:hAnsi="Calibri Light" w:cs="Calibri Light"/>
          <w:lang w:val="it-IT"/>
        </w:rPr>
        <w:t xml:space="preserve">bbonamento </w:t>
      </w:r>
      <w:r w:rsidR="00087E7A">
        <w:rPr>
          <w:rFonts w:ascii="Calibri Light" w:hAnsi="Calibri Light" w:cs="Calibri Light"/>
          <w:lang w:val="it-IT"/>
        </w:rPr>
        <w:t xml:space="preserve">palestra </w:t>
      </w:r>
      <w:r w:rsidR="00185CBE">
        <w:rPr>
          <w:rFonts w:ascii="Calibri Light" w:hAnsi="Calibri Light" w:cs="Calibri Light"/>
          <w:lang w:val="it-IT"/>
        </w:rPr>
        <w:t>scaduto</w:t>
      </w:r>
    </w:p>
    <w:p w14:paraId="3E245A6C" w14:textId="77777777" w:rsidR="00185CBE" w:rsidRPr="00871568" w:rsidRDefault="00185CBE" w:rsidP="00185CBE">
      <w:pPr>
        <w:rPr>
          <w:rFonts w:ascii="Calibri Light" w:hAnsi="Calibri Light" w:cs="Calibri Light"/>
          <w:lang w:val="it-IT"/>
        </w:rPr>
      </w:pPr>
    </w:p>
    <w:p w14:paraId="13ADC21F" w14:textId="77777777" w:rsidR="00185CBE" w:rsidRDefault="00185CBE" w:rsidP="00185CB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185CBE" w:rsidRPr="00871568" w14:paraId="7C61578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0BFCCD6C" w14:textId="5EBF8A63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A309DC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185CBE" w:rsidRPr="00AE5BE1" w14:paraId="3A106A8B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672E08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A5DC30C" w14:textId="7243A5DF" w:rsidR="00185CBE" w:rsidRPr="00C45FFE" w:rsidRDefault="003B2735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segna l’abbonamento alla palestra come scaduto</w:t>
            </w:r>
          </w:p>
        </w:tc>
      </w:tr>
      <w:tr w:rsidR="00185CBE" w:rsidRPr="00C45FFE" w14:paraId="3A1E831C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2D41F67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3EC58224" w14:textId="7080D032" w:rsidR="00185CBE" w:rsidRPr="00C45FFE" w:rsidRDefault="003B2735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Tempo</w:t>
            </w:r>
          </w:p>
        </w:tc>
      </w:tr>
      <w:tr w:rsidR="00185CBE" w:rsidRPr="00871568" w14:paraId="3578CBC4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F988F74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AC43D84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85CBE" w:rsidRPr="00A565BA" w14:paraId="7DD50080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2DFDBC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6C05D6" w14:textId="77777777" w:rsidR="00185CBE" w:rsidRPr="002D3579" w:rsidRDefault="00185CBE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E9A3AF7" w14:textId="4CB6E79D" w:rsidR="00185CBE" w:rsidRPr="003B2735" w:rsidRDefault="003B2735" w:rsidP="003B2735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85CBE" w:rsidRPr="00AE5BE1" w14:paraId="4B7E111D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F81288E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8FDCBBE" w14:textId="09E34B8B" w:rsidR="00185CBE" w:rsidRPr="00C45FFE" w:rsidRDefault="00094BE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L’abbonamento alla palestra viene segnato come scaduto</w:t>
            </w:r>
          </w:p>
        </w:tc>
      </w:tr>
      <w:tr w:rsidR="00185CBE" w:rsidRPr="00AE5BE1" w14:paraId="41C41AE4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E635E40" w14:textId="77777777" w:rsidR="00185CBE" w:rsidRPr="00871568" w:rsidRDefault="00185CBE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523997E" w14:textId="1FFD0A51" w:rsidR="00185CBE" w:rsidRPr="00871568" w:rsidRDefault="00094BE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L’abbonamento alla palestra non viene segnato come scaduto</w:t>
            </w:r>
          </w:p>
        </w:tc>
      </w:tr>
      <w:tr w:rsidR="00185CBE" w:rsidRPr="00871568" w14:paraId="0EA7D549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B486570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3682D8A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85CBE" w:rsidRPr="00AE5BE1" w14:paraId="5DF148D5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AE164D" w14:textId="77777777" w:rsidR="00185CBE" w:rsidRPr="00871568" w:rsidRDefault="00185CBE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A7E6F" w14:textId="06AFB7B2" w:rsidR="00185CBE" w:rsidRPr="00C45FFE" w:rsidRDefault="00114C3E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legge un abbonamento</w:t>
            </w:r>
          </w:p>
        </w:tc>
      </w:tr>
      <w:tr w:rsidR="00DB173C" w:rsidRPr="00AE5BE1" w14:paraId="76A4567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732E4" w14:textId="15FD186C" w:rsidR="00DB173C" w:rsidRPr="00871568" w:rsidRDefault="00DB173C" w:rsidP="00DB173C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DF838B5" w14:textId="26228961" w:rsidR="00DB173C" w:rsidRDefault="00DB173C" w:rsidP="00DB173C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Il sistema controlla se la data attuale è maggiore della data di scadenza</w:t>
            </w:r>
          </w:p>
        </w:tc>
      </w:tr>
      <w:tr w:rsidR="00DB173C" w:rsidRPr="00AE5BE1" w14:paraId="4DBA387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83EB6C" w14:textId="439F556E" w:rsidR="00DB173C" w:rsidRPr="00871568" w:rsidRDefault="00DB173C" w:rsidP="00DB173C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BEB521F" w14:textId="3D60C555" w:rsidR="00DB173C" w:rsidRDefault="00DB173C" w:rsidP="00DB173C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14C3E">
              <w:rPr>
                <w:lang w:val="it-IT"/>
              </w:rPr>
              <w:t>segna l’abbonamento come scaduto</w:t>
            </w:r>
          </w:p>
        </w:tc>
      </w:tr>
    </w:tbl>
    <w:p w14:paraId="7AC66D10" w14:textId="30854C14" w:rsidR="00586D59" w:rsidRDefault="00586D59" w:rsidP="002C0AFA">
      <w:pPr>
        <w:rPr>
          <w:rFonts w:ascii="Calibri Light" w:hAnsi="Calibri Light" w:cs="Calibri Light"/>
          <w:lang w:val="it-IT"/>
        </w:rPr>
      </w:pPr>
    </w:p>
    <w:p w14:paraId="7CA882B0" w14:textId="553D7959" w:rsidR="00114C3E" w:rsidRPr="00871568" w:rsidRDefault="00965ABF" w:rsidP="00114C3E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Rinnovo</w:t>
      </w:r>
      <w:r w:rsidR="00114C3E">
        <w:rPr>
          <w:rFonts w:ascii="Calibri Light" w:hAnsi="Calibri Light" w:cs="Calibri Light"/>
          <w:lang w:val="it-IT"/>
        </w:rPr>
        <w:t xml:space="preserve"> </w:t>
      </w:r>
      <w:r w:rsidR="00114C3E">
        <w:rPr>
          <w:rFonts w:ascii="Calibri Light" w:hAnsi="Calibri Light" w:cs="Calibri Light"/>
          <w:lang w:val="it-IT"/>
        </w:rPr>
        <w:t>abbonamento palestra</w:t>
      </w:r>
    </w:p>
    <w:p w14:paraId="67AA9CAF" w14:textId="77777777" w:rsidR="00114C3E" w:rsidRPr="00871568" w:rsidRDefault="00114C3E" w:rsidP="00114C3E">
      <w:pPr>
        <w:rPr>
          <w:rFonts w:ascii="Calibri Light" w:hAnsi="Calibri Light" w:cs="Calibri Light"/>
          <w:lang w:val="it-IT"/>
        </w:rPr>
      </w:pPr>
    </w:p>
    <w:p w14:paraId="1749E46E" w14:textId="77777777" w:rsidR="00114C3E" w:rsidRDefault="00114C3E" w:rsidP="00114C3E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796"/>
        <w:gridCol w:w="644"/>
        <w:gridCol w:w="7200"/>
      </w:tblGrid>
      <w:tr w:rsidR="00114C3E" w:rsidRPr="00871568" w14:paraId="3F036F17" w14:textId="77777777" w:rsidTr="00A95F41">
        <w:trPr>
          <w:gridAfter w:val="1"/>
          <w:wAfter w:w="7200" w:type="dxa"/>
          <w:cantSplit/>
        </w:trPr>
        <w:tc>
          <w:tcPr>
            <w:tcW w:w="2203" w:type="dxa"/>
            <w:gridSpan w:val="3"/>
            <w:tcBorders>
              <w:bottom w:val="single" w:sz="4" w:space="0" w:color="000000"/>
            </w:tcBorders>
            <w:shd w:val="clear" w:color="auto" w:fill="B3B3B3"/>
          </w:tcPr>
          <w:p w14:paraId="08CD174C" w14:textId="31DE7613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0</w:t>
            </w:r>
          </w:p>
        </w:tc>
      </w:tr>
      <w:tr w:rsidR="00114C3E" w:rsidRPr="00AE5BE1" w14:paraId="4E951DEC" w14:textId="77777777" w:rsidTr="00A95F41">
        <w:trPr>
          <w:cantSplit/>
          <w:trHeight w:hRule="exact" w:val="645"/>
        </w:trPr>
        <w:tc>
          <w:tcPr>
            <w:tcW w:w="2203" w:type="dxa"/>
            <w:gridSpan w:val="3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C98CD7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C2CD286" w14:textId="3B73DE9C" w:rsidR="00114C3E" w:rsidRPr="00C45FFE" w:rsidRDefault="00114C3E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riattiva</w:t>
            </w:r>
            <w:r>
              <w:rPr>
                <w:lang w:val="it-IT" w:eastAsia="ar-SA"/>
              </w:rPr>
              <w:t xml:space="preserve"> l’abbonamento alla palestra</w:t>
            </w:r>
          </w:p>
        </w:tc>
      </w:tr>
      <w:tr w:rsidR="00114C3E" w:rsidRPr="00C45FFE" w14:paraId="707C02A6" w14:textId="77777777" w:rsidTr="00A95F41">
        <w:trPr>
          <w:cantSplit/>
          <w:trHeight w:val="494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9A9BCE7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C0BF6A" w14:textId="685C63F7" w:rsidR="00114C3E" w:rsidRPr="00C45FFE" w:rsidRDefault="00114C3E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114C3E" w:rsidRPr="00871568" w14:paraId="1449428D" w14:textId="77777777" w:rsidTr="00A95F41">
        <w:trPr>
          <w:cantSplit/>
          <w:trHeight w:hRule="exact" w:val="493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07E7C89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F7C72B3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114C3E" w:rsidRPr="00A565BA" w14:paraId="51D66478" w14:textId="77777777" w:rsidTr="00A95F41">
        <w:trPr>
          <w:cantSplit/>
          <w:trHeight w:hRule="exact" w:val="197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98AE912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11C4D2D" w14:textId="77777777" w:rsidR="00114C3E" w:rsidRPr="002D3579" w:rsidRDefault="00114C3E" w:rsidP="00A95F41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75C997ED" w14:textId="77777777" w:rsidR="00114C3E" w:rsidRPr="003B2735" w:rsidRDefault="00114C3E" w:rsidP="00A95F41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Esiste l’abbonamento</w:t>
            </w:r>
          </w:p>
        </w:tc>
      </w:tr>
      <w:tr w:rsidR="00114C3E" w:rsidRPr="00AE5BE1" w14:paraId="75D9DE18" w14:textId="77777777" w:rsidTr="00A95F41">
        <w:trPr>
          <w:cantSplit/>
          <w:trHeight w:hRule="exact" w:val="992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8D935B9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FEEC3CA" w14:textId="767ABCDB" w:rsidR="00114C3E" w:rsidRPr="00C45FFE" w:rsidRDefault="00114C3E" w:rsidP="00A95F41">
            <w:pPr>
              <w:rPr>
                <w:lang w:val="it-IT"/>
              </w:rPr>
            </w:pPr>
            <w:r>
              <w:rPr>
                <w:lang w:val="it-IT"/>
              </w:rPr>
              <w:t xml:space="preserve">L’abbonamento alla palestra viene </w:t>
            </w:r>
            <w:r>
              <w:rPr>
                <w:lang w:val="it-IT"/>
              </w:rPr>
              <w:t>riattivato</w:t>
            </w:r>
          </w:p>
        </w:tc>
      </w:tr>
      <w:tr w:rsidR="00114C3E" w:rsidRPr="00AE5BE1" w14:paraId="62C9B16C" w14:textId="77777777" w:rsidTr="00A95F41">
        <w:trPr>
          <w:cantSplit/>
          <w:trHeight w:hRule="exact" w:val="850"/>
        </w:trPr>
        <w:tc>
          <w:tcPr>
            <w:tcW w:w="2203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22A2406" w14:textId="77777777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5B4C3D5" w14:textId="1FFDCEC0" w:rsidR="00114C3E" w:rsidRPr="00871568" w:rsidRDefault="00114C3E" w:rsidP="00A95F41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 xml:space="preserve">L’abbonamento alla palestra non viene </w:t>
            </w:r>
            <w:r>
              <w:rPr>
                <w:lang w:val="it-IT"/>
              </w:rPr>
              <w:t>riattivato</w:t>
            </w:r>
          </w:p>
        </w:tc>
      </w:tr>
      <w:tr w:rsidR="00114C3E" w:rsidRPr="00871568" w14:paraId="4DADB214" w14:textId="77777777" w:rsidTr="00A95F41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EA85D6A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C149BE6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114C3E" w:rsidRPr="00AE5BE1" w14:paraId="7979356C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75D8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FD6AB5F" w14:textId="6FE785B0" w:rsidR="00114C3E" w:rsidRPr="00C45FFE" w:rsidRDefault="001D12CA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</w:t>
            </w:r>
          </w:p>
        </w:tc>
      </w:tr>
      <w:tr w:rsidR="00114C3E" w:rsidRPr="00AE5BE1" w14:paraId="1BB6C66F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036F3D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0CF4C81" w14:textId="23E4B9C1" w:rsidR="00114C3E" w:rsidRDefault="001D12CA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aggiorna la data di inizio e fine abbonamento</w:t>
            </w:r>
          </w:p>
        </w:tc>
      </w:tr>
      <w:tr w:rsidR="00114C3E" w:rsidRPr="00AE5BE1" w14:paraId="7579F58E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7546F" w14:textId="77777777" w:rsidR="00114C3E" w:rsidRPr="00871568" w:rsidRDefault="00114C3E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3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E9F046F" w14:textId="72D11540" w:rsidR="00114C3E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1D12CA" w:rsidRPr="00AE5BE1" w14:paraId="79D4E4C4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D61953" w14:textId="77592AB6" w:rsid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F96735F" w14:textId="5AB753AD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</w:p>
        </w:tc>
      </w:tr>
      <w:tr w:rsidR="001D12CA" w:rsidRPr="00AE5BE1" w14:paraId="321E2E31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73DDA" w14:textId="2B78115D" w:rsidR="001D12CA" w:rsidRP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5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0CB8E5" w14:textId="0266A63B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che la data di inizio e fine abbonamento siano maggiori dell’ultima data di scadenza</w:t>
            </w:r>
          </w:p>
        </w:tc>
      </w:tr>
      <w:tr w:rsidR="001D12CA" w:rsidRPr="00AE5BE1" w14:paraId="448E60E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336665" w14:textId="5C73FB59" w:rsid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6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6EBF122" w14:textId="48400E5E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che la data di inizio sia inferiore a quella di fine</w:t>
            </w:r>
          </w:p>
        </w:tc>
      </w:tr>
      <w:tr w:rsidR="001D12CA" w:rsidRPr="00AE5BE1" w14:paraId="4F682F83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5184C0" w14:textId="6AF39804" w:rsidR="001D12CA" w:rsidRDefault="001D12CA" w:rsidP="00A95F41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r>
              <w:rPr>
                <w:rFonts w:ascii="Calibri Light" w:hAnsi="Calibri Light" w:cs="Calibri Light"/>
                <w:lang w:val="it-IT" w:eastAsia="ar-SA"/>
              </w:rPr>
              <w:t>7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25E86DB" w14:textId="4845D8E7" w:rsidR="001D12CA" w:rsidRDefault="001D12CA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salva i dati</w:t>
            </w:r>
          </w:p>
        </w:tc>
      </w:tr>
      <w:tr w:rsidR="00D77282" w:rsidRPr="00AE5BE1" w14:paraId="25E6853A" w14:textId="77777777" w:rsidTr="00425359">
        <w:trPr>
          <w:cantSplit/>
        </w:trPr>
        <w:tc>
          <w:tcPr>
            <w:tcW w:w="15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0DA31C0E" w14:textId="6BCF0697" w:rsidR="00D77282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val="it-IT" w:eastAsia="ar-SA"/>
              </w:rPr>
            </w:pPr>
            <w:proofErr w:type="spellStart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Alternativa</w:t>
            </w:r>
            <w:proofErr w:type="spellEnd"/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lang w:eastAsia="ar-SA"/>
              </w:rPr>
              <w:t>2</w:t>
            </w:r>
          </w:p>
        </w:tc>
        <w:tc>
          <w:tcPr>
            <w:tcW w:w="784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577F45E" w14:textId="77777777" w:rsidR="00D77282" w:rsidRDefault="00D77282" w:rsidP="00D77282">
            <w:pPr>
              <w:rPr>
                <w:lang w:val="it-IT"/>
              </w:rPr>
            </w:pPr>
          </w:p>
        </w:tc>
      </w:tr>
      <w:tr w:rsidR="00D77282" w:rsidRPr="00AE5BE1" w14:paraId="32F9949A" w14:textId="77777777" w:rsidTr="00425359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vAlign w:val="center"/>
          </w:tcPr>
          <w:p w14:paraId="699284A9" w14:textId="2BC6A1C0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36256D">
              <w:rPr>
                <w:rFonts w:ascii="Calibri Light" w:hAnsi="Calibri Light" w:cs="Calibri Light"/>
                <w:b/>
                <w:bCs/>
                <w:lang w:eastAsia="ar-SA"/>
              </w:rPr>
              <w:t>Step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7E6E6"/>
          </w:tcPr>
          <w:p w14:paraId="34F8419B" w14:textId="7E38195D" w:rsidR="00D77282" w:rsidRDefault="00D77282" w:rsidP="00D77282">
            <w:pPr>
              <w:rPr>
                <w:lang w:val="it-IT"/>
              </w:rPr>
            </w:pPr>
            <w:r w:rsidRPr="0036256D">
              <w:rPr>
                <w:lang w:val="it-IT"/>
              </w:rPr>
              <w:t>Azione</w:t>
            </w:r>
          </w:p>
        </w:tc>
      </w:tr>
      <w:tr w:rsidR="00D77282" w:rsidRPr="00AE5BE1" w14:paraId="0C0E6407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229B4" w14:textId="1F2013B9" w:rsidR="00D77282" w:rsidRPr="0036256D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b/>
                <w:bCs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746A400" w14:textId="21E07581" w:rsidR="00D77282" w:rsidRPr="0036256D" w:rsidRDefault="001B53E3" w:rsidP="00D77282">
            <w:pPr>
              <w:rPr>
                <w:lang w:val="it-IT"/>
              </w:rPr>
            </w:pPr>
            <w:r>
              <w:rPr>
                <w:lang w:val="it-IT"/>
              </w:rPr>
              <w:t>Il sistema rileva un errore nelle date inserite</w:t>
            </w:r>
          </w:p>
        </w:tc>
      </w:tr>
      <w:tr w:rsidR="00D77282" w:rsidRPr="00AE5BE1" w14:paraId="3C7F0C1E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F4C4E" w14:textId="7100A932" w:rsidR="00D77282" w:rsidRPr="00871568" w:rsidRDefault="00D77282" w:rsidP="00D77282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B8F1E01" w14:textId="5F9F4A57" w:rsidR="00D77282" w:rsidRDefault="00D77282" w:rsidP="00D77282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1B53E3">
              <w:rPr>
                <w:lang w:val="it-IT"/>
              </w:rPr>
              <w:t>invia un messaggio di errore</w:t>
            </w:r>
          </w:p>
        </w:tc>
      </w:tr>
    </w:tbl>
    <w:p w14:paraId="04C46021" w14:textId="77777777" w:rsidR="00114C3E" w:rsidRDefault="00114C3E" w:rsidP="002C0AFA">
      <w:pPr>
        <w:rPr>
          <w:rFonts w:ascii="Calibri Light" w:hAnsi="Calibri Light" w:cs="Calibri Light"/>
          <w:lang w:val="it-IT"/>
        </w:rPr>
      </w:pPr>
    </w:p>
    <w:p w14:paraId="36C681F6" w14:textId="069E5AB6" w:rsidR="00591E74" w:rsidRPr="00591E74" w:rsidRDefault="00965ABF" w:rsidP="005017DA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591E74">
        <w:rPr>
          <w:rFonts w:ascii="Calibri Light" w:hAnsi="Calibri Light" w:cs="Calibri Light"/>
          <w:lang w:val="it-IT"/>
        </w:rPr>
        <w:t>isualizzazione</w:t>
      </w:r>
      <w:r w:rsidR="00A317BA">
        <w:rPr>
          <w:rFonts w:ascii="Calibri Light" w:hAnsi="Calibri Light" w:cs="Calibri Light"/>
          <w:lang w:val="it-IT"/>
        </w:rPr>
        <w:t xml:space="preserve"> dettaglio</w:t>
      </w:r>
      <w:r w:rsidR="00591E74">
        <w:rPr>
          <w:rFonts w:ascii="Calibri Light" w:hAnsi="Calibri Light" w:cs="Calibri Light"/>
          <w:lang w:val="it-IT"/>
        </w:rPr>
        <w:t xml:space="preserve"> esercizio</w:t>
      </w:r>
    </w:p>
    <w:p w14:paraId="78747928" w14:textId="77777777" w:rsidR="00591E74" w:rsidRDefault="00591E74" w:rsidP="00591E7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91E74" w:rsidRPr="00871568" w14:paraId="197A3142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2758EC9E" w14:textId="31906C0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1</w:t>
            </w:r>
          </w:p>
        </w:tc>
      </w:tr>
      <w:tr w:rsidR="00591E74" w:rsidRPr="00AE5BE1" w14:paraId="09D40335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FC06BD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3F71B03" w14:textId="32C07C61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un esercizio</w:t>
            </w:r>
          </w:p>
        </w:tc>
      </w:tr>
      <w:tr w:rsidR="00591E74" w:rsidRPr="00C45FFE" w14:paraId="29EE5456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BB5D0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CAB0D2" w14:textId="69C70190" w:rsidR="00591E74" w:rsidRPr="00C45FFE" w:rsidRDefault="00591E7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591E74" w:rsidRPr="00871568" w14:paraId="56AE434C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7263E62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13418F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91E74" w:rsidRPr="00BB1342" w14:paraId="75BB17C9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58A1B5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714D9B" w14:textId="0E5A0789" w:rsidR="00591E74" w:rsidRPr="003329E4" w:rsidRDefault="00BB1342" w:rsidP="00591E74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591E74" w:rsidRPr="00AE5BE1" w14:paraId="37C0AA23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8C6A1D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6CFAA30" w14:textId="08C9F64B" w:rsidR="00591E74" w:rsidRPr="00C45FFE" w:rsidRDefault="00591E7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il dettaglio dell’esercizio</w:t>
            </w:r>
          </w:p>
        </w:tc>
      </w:tr>
      <w:tr w:rsidR="00591E74" w:rsidRPr="00AE5BE1" w14:paraId="0806C6E5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4BCB1E" w14:textId="77777777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7BC25E5" w14:textId="0AF34CF6" w:rsidR="00591E74" w:rsidRPr="00871568" w:rsidRDefault="00591E7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il dettaglio dell’esercizio</w:t>
            </w:r>
          </w:p>
        </w:tc>
      </w:tr>
      <w:tr w:rsidR="00591E74" w:rsidRPr="00871568" w14:paraId="6F9625A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08E6AF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7B86707B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91E74" w:rsidRPr="00AE5BE1" w14:paraId="7C73AA1E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2E7092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6A17E37" w14:textId="6F5FC407" w:rsidR="00591E74" w:rsidRPr="00C45FFE" w:rsidRDefault="00673BC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di visualizzare un esercizio</w:t>
            </w:r>
          </w:p>
        </w:tc>
      </w:tr>
      <w:tr w:rsidR="00591E74" w:rsidRPr="00AE5BE1" w14:paraId="122274D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522C31" w14:textId="77777777" w:rsidR="00591E74" w:rsidRPr="00871568" w:rsidRDefault="00591E7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7765832" w14:textId="250754F4" w:rsidR="00591E74" w:rsidRDefault="00673BC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dell’esercizio: descrizione e media del tutorial</w:t>
            </w:r>
          </w:p>
        </w:tc>
      </w:tr>
    </w:tbl>
    <w:p w14:paraId="3E6D4A41" w14:textId="4F02F31B" w:rsidR="00591E74" w:rsidRDefault="00591E74" w:rsidP="002C0AFA">
      <w:pPr>
        <w:rPr>
          <w:rFonts w:ascii="Calibri Light" w:hAnsi="Calibri Light" w:cs="Calibri Light"/>
          <w:lang w:val="it-IT"/>
        </w:rPr>
      </w:pPr>
    </w:p>
    <w:p w14:paraId="3F352408" w14:textId="74B41CD9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43D0F83A" w14:textId="05A69D9C" w:rsidR="004027B8" w:rsidRPr="00871568" w:rsidRDefault="00965ABF" w:rsidP="004027B8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4027B8">
        <w:rPr>
          <w:rFonts w:ascii="Calibri Light" w:hAnsi="Calibri Light" w:cs="Calibri Light"/>
          <w:lang w:val="it-IT"/>
        </w:rPr>
        <w:t>isualizzazione lista esercizi</w:t>
      </w:r>
    </w:p>
    <w:p w14:paraId="42CF931A" w14:textId="77777777" w:rsidR="004027B8" w:rsidRPr="00871568" w:rsidRDefault="004027B8" w:rsidP="004027B8">
      <w:pPr>
        <w:rPr>
          <w:rFonts w:ascii="Calibri Light" w:hAnsi="Calibri Light" w:cs="Calibri Light"/>
          <w:lang w:val="it-IT"/>
        </w:rPr>
      </w:pPr>
    </w:p>
    <w:p w14:paraId="304B119B" w14:textId="77777777" w:rsidR="004027B8" w:rsidRDefault="004027B8" w:rsidP="004027B8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4027B8" w:rsidRPr="00871568" w14:paraId="55A6575E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AEF33E3" w14:textId="19E08425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2</w:t>
            </w:r>
          </w:p>
        </w:tc>
      </w:tr>
      <w:tr w:rsidR="004027B8" w:rsidRPr="00AE5BE1" w14:paraId="4369E069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728B0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A4DBD73" w14:textId="20CE905F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vuole visualizzare la lista di esercizi</w:t>
            </w:r>
          </w:p>
        </w:tc>
      </w:tr>
      <w:tr w:rsidR="004027B8" w:rsidRPr="00C45FFE" w14:paraId="17D4B023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4FD2EAB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984699E" w14:textId="04A2164A" w:rsidR="004027B8" w:rsidRPr="00C45FFE" w:rsidRDefault="004027B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</w:t>
            </w:r>
          </w:p>
        </w:tc>
      </w:tr>
      <w:tr w:rsidR="004027B8" w:rsidRPr="00871568" w14:paraId="71AB8B55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575EB1B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7C95416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4027B8" w:rsidRPr="00BB1342" w14:paraId="167E8C7B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D0D36AF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07EAB4E" w14:textId="08E9A143" w:rsidR="004027B8" w:rsidRPr="003329E4" w:rsidRDefault="00BB1342" w:rsidP="004027B8">
            <w:pPr>
              <w:pStyle w:val="Tabella"/>
              <w:tabs>
                <w:tab w:val="clear" w:pos="851"/>
                <w:tab w:val="left" w:pos="781"/>
              </w:tabs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L’applicazione sia attiva e disponibile</w:t>
            </w:r>
          </w:p>
        </w:tc>
      </w:tr>
      <w:tr w:rsidR="004027B8" w:rsidRPr="00AE5BE1" w14:paraId="5975EFF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FE0068E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683996" w14:textId="562C4212" w:rsidR="004027B8" w:rsidRPr="00C45FFE" w:rsidRDefault="004027B8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visualizza la lista di esercizi</w:t>
            </w:r>
          </w:p>
        </w:tc>
      </w:tr>
      <w:tr w:rsidR="004027B8" w:rsidRPr="00AE5BE1" w14:paraId="5D6B55B0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C83CF54" w14:textId="77777777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7B59D97" w14:textId="393C8E74" w:rsidR="004027B8" w:rsidRPr="00871568" w:rsidRDefault="004027B8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non visualizza la lista di esercizi</w:t>
            </w:r>
          </w:p>
        </w:tc>
      </w:tr>
      <w:tr w:rsidR="004027B8" w:rsidRPr="00871568" w14:paraId="22D781A8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9C324BD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4E6564C4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4027B8" w:rsidRPr="00AE5BE1" w14:paraId="3954F5FF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95C453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C998A21" w14:textId="04C556A6" w:rsidR="004027B8" w:rsidRPr="00C45FFE" w:rsidRDefault="00DC2CD8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richiede la visualizzazione di tutti gli esercizi</w:t>
            </w:r>
          </w:p>
        </w:tc>
      </w:tr>
      <w:tr w:rsidR="004027B8" w:rsidRPr="00AE5BE1" w14:paraId="2BDDA6D8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6E0198" w14:textId="77777777" w:rsidR="004027B8" w:rsidRPr="00871568" w:rsidRDefault="004027B8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63FE26A" w14:textId="28CAA2EB" w:rsidR="004027B8" w:rsidRDefault="00DC2CD8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la lista di esercizi</w:t>
            </w:r>
          </w:p>
        </w:tc>
      </w:tr>
    </w:tbl>
    <w:p w14:paraId="3CC397C9" w14:textId="5C7657BB" w:rsidR="004027B8" w:rsidRDefault="004027B8" w:rsidP="002C0AFA">
      <w:pPr>
        <w:rPr>
          <w:rFonts w:ascii="Calibri Light" w:hAnsi="Calibri Light" w:cs="Calibri Light"/>
          <w:lang w:val="it-IT"/>
        </w:rPr>
      </w:pPr>
    </w:p>
    <w:p w14:paraId="156ED1E3" w14:textId="011834B4" w:rsidR="005C0314" w:rsidRPr="00871568" w:rsidRDefault="00965ABF" w:rsidP="005C0314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5C0314">
        <w:rPr>
          <w:rFonts w:ascii="Calibri Light" w:hAnsi="Calibri Light" w:cs="Calibri Light"/>
          <w:lang w:val="it-IT"/>
        </w:rPr>
        <w:t>isualizzazione protocolli</w:t>
      </w:r>
    </w:p>
    <w:p w14:paraId="57769CEC" w14:textId="77777777" w:rsidR="005C0314" w:rsidRPr="00871568" w:rsidRDefault="005C0314" w:rsidP="005C0314">
      <w:pPr>
        <w:rPr>
          <w:rFonts w:ascii="Calibri Light" w:hAnsi="Calibri Light" w:cs="Calibri Light"/>
          <w:lang w:val="it-IT"/>
        </w:rPr>
      </w:pPr>
    </w:p>
    <w:p w14:paraId="7C6EF10F" w14:textId="77777777" w:rsidR="005C0314" w:rsidRDefault="005C0314" w:rsidP="005C0314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C0314" w:rsidRPr="00871568" w14:paraId="1A1836C3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722B8CC" w14:textId="345E7771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3</w:t>
            </w:r>
          </w:p>
        </w:tc>
      </w:tr>
      <w:tr w:rsidR="005C0314" w:rsidRPr="00AE5BE1" w14:paraId="6E8E43A8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DF9A9B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DF080E9" w14:textId="4FD851FF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i protocolli di allenamento</w:t>
            </w:r>
          </w:p>
        </w:tc>
      </w:tr>
      <w:tr w:rsidR="005C0314" w:rsidRPr="00C45FFE" w14:paraId="4264DFAA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2C67C24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3955182" w14:textId="77777777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5C0314" w:rsidRPr="00871568" w14:paraId="0D11E1CF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2E544EA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0919BC7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C0314" w:rsidRPr="00AE5BE1" w14:paraId="6CF0BFBC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21084BD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EC10586" w14:textId="77777777" w:rsidR="005C0314" w:rsidRPr="002D3579" w:rsidRDefault="005C0314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5DFDCEBB" w14:textId="77777777" w:rsidR="005C0314" w:rsidRPr="003E34AE" w:rsidRDefault="005C0314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</w:p>
        </w:tc>
      </w:tr>
      <w:tr w:rsidR="005C0314" w:rsidRPr="00AE5BE1" w14:paraId="55BE0361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AF88D66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C5576DE" w14:textId="4F72A14C" w:rsidR="005C0314" w:rsidRPr="00C45FFE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la lista dei protocolli</w:t>
            </w:r>
          </w:p>
        </w:tc>
      </w:tr>
      <w:tr w:rsidR="005C0314" w:rsidRPr="00AE5BE1" w14:paraId="1698A4C6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5948D2E" w14:textId="77777777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EF921F5" w14:textId="0CE83453" w:rsidR="005C0314" w:rsidRPr="00871568" w:rsidRDefault="005C0314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la lista dei protocolli</w:t>
            </w:r>
          </w:p>
        </w:tc>
      </w:tr>
      <w:tr w:rsidR="005C0314" w:rsidRPr="00871568" w14:paraId="70389EF0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8F60190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0A6F604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C0314" w:rsidRPr="00AE5BE1" w14:paraId="4750218C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3652D3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A144963" w14:textId="3E6DB5F4" w:rsidR="005C0314" w:rsidRPr="00C45FFE" w:rsidRDefault="005C0314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richiede di visualizzare i protocolli di allenamento</w:t>
            </w:r>
          </w:p>
        </w:tc>
      </w:tr>
      <w:tr w:rsidR="005C0314" w:rsidRPr="00AE5BE1" w14:paraId="422CAF83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3D5BE" w14:textId="77777777" w:rsidR="005C0314" w:rsidRPr="00871568" w:rsidRDefault="005C0314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41CBCAB7" w14:textId="3D11D844" w:rsidR="005C0314" w:rsidRDefault="005C0314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la lista dei protocolli di allenamento</w:t>
            </w:r>
          </w:p>
        </w:tc>
      </w:tr>
    </w:tbl>
    <w:p w14:paraId="0BE2C366" w14:textId="74A6C5AE" w:rsidR="005C0314" w:rsidRDefault="005C0314" w:rsidP="002C0AFA">
      <w:pPr>
        <w:rPr>
          <w:rFonts w:ascii="Calibri Light" w:hAnsi="Calibri Light" w:cs="Calibri Light"/>
          <w:lang w:val="it-IT"/>
        </w:rPr>
      </w:pPr>
    </w:p>
    <w:p w14:paraId="74EA1A9E" w14:textId="4E4145C6" w:rsidR="009A0962" w:rsidRPr="00871568" w:rsidRDefault="00965ABF" w:rsidP="009A0962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V</w:t>
      </w:r>
      <w:r w:rsidR="009A0962">
        <w:rPr>
          <w:rFonts w:ascii="Calibri Light" w:hAnsi="Calibri Light" w:cs="Calibri Light"/>
          <w:lang w:val="it-IT"/>
        </w:rPr>
        <w:t xml:space="preserve">isualizzazione </w:t>
      </w:r>
      <w:r w:rsidR="00174FF6">
        <w:rPr>
          <w:rFonts w:ascii="Calibri Light" w:hAnsi="Calibri Light" w:cs="Calibri Light"/>
          <w:lang w:val="it-IT"/>
        </w:rPr>
        <w:t xml:space="preserve">dettaglio </w:t>
      </w:r>
      <w:r w:rsidR="009A0962">
        <w:rPr>
          <w:rFonts w:ascii="Calibri Light" w:hAnsi="Calibri Light" w:cs="Calibri Light"/>
          <w:lang w:val="it-IT"/>
        </w:rPr>
        <w:t>protocollo</w:t>
      </w:r>
    </w:p>
    <w:p w14:paraId="540C097F" w14:textId="77777777" w:rsidR="009A0962" w:rsidRPr="00871568" w:rsidRDefault="009A0962" w:rsidP="009A0962">
      <w:pPr>
        <w:rPr>
          <w:rFonts w:ascii="Calibri Light" w:hAnsi="Calibri Light" w:cs="Calibri Light"/>
          <w:lang w:val="it-IT"/>
        </w:rPr>
      </w:pPr>
    </w:p>
    <w:p w14:paraId="6CD52EC4" w14:textId="77777777" w:rsidR="009A0962" w:rsidRDefault="009A0962" w:rsidP="009A0962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9A0962" w:rsidRPr="00871568" w14:paraId="6A17BDF1" w14:textId="77777777" w:rsidTr="005017DA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4970090B" w14:textId="03A62B4D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</w:t>
            </w:r>
            <w:r w:rsidR="005017DA">
              <w:rPr>
                <w:rFonts w:ascii="Calibri Light" w:hAnsi="Calibri Light" w:cs="Calibri Light"/>
                <w:b/>
                <w:lang w:eastAsia="ar-SA"/>
              </w:rPr>
              <w:t>1</w:t>
            </w:r>
            <w:r w:rsidR="001B53E3">
              <w:rPr>
                <w:rFonts w:ascii="Calibri Light" w:hAnsi="Calibri Light" w:cs="Calibri Light"/>
                <w:b/>
                <w:lang w:eastAsia="ar-SA"/>
              </w:rPr>
              <w:t>4</w:t>
            </w:r>
          </w:p>
        </w:tc>
      </w:tr>
      <w:tr w:rsidR="009A0962" w:rsidRPr="00AE5BE1" w14:paraId="0F607121" w14:textId="77777777" w:rsidTr="005017DA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BDEA350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172C08F6" w14:textId="524E61C1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vuole visualizzare un protocollo di allenamento</w:t>
            </w:r>
          </w:p>
        </w:tc>
      </w:tr>
      <w:tr w:rsidR="009A0962" w:rsidRPr="00C45FFE" w14:paraId="67CC12EF" w14:textId="77777777" w:rsidTr="005017DA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1E0B577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49E4BBB" w14:textId="77777777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Abbonato premium</w:t>
            </w:r>
          </w:p>
        </w:tc>
      </w:tr>
      <w:tr w:rsidR="009A0962" w:rsidRPr="00871568" w14:paraId="2FBE01DD" w14:textId="77777777" w:rsidTr="005017DA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FF4F0A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F8801E8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9A0962" w:rsidRPr="00AE5BE1" w14:paraId="3A638337" w14:textId="77777777" w:rsidTr="005017DA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75A5A4C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lastRenderedPageBreak/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046D55F" w14:textId="77777777" w:rsidR="009A0962" w:rsidRPr="002D3579" w:rsidRDefault="009A0962" w:rsidP="005017DA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184C81B8" w14:textId="77777777" w:rsidR="009A0962" w:rsidRDefault="009A0962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sia precedentemente autenticato</w:t>
            </w:r>
            <w:r w:rsidR="00174FF6">
              <w:rPr>
                <w:rFonts w:ascii="Calibri" w:hAnsi="Calibri" w:cs="Calibri"/>
                <w:sz w:val="24"/>
                <w:lang w:eastAsia="en-US"/>
              </w:rPr>
              <w:t>;</w:t>
            </w:r>
          </w:p>
          <w:p w14:paraId="48748D74" w14:textId="576FE36A" w:rsidR="00174FF6" w:rsidRPr="003E34AE" w:rsidRDefault="00174FF6" w:rsidP="005017DA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L’abbonato premium abbia visualizzato l’elenco dei protocolli</w:t>
            </w:r>
          </w:p>
        </w:tc>
      </w:tr>
      <w:tr w:rsidR="009A0962" w:rsidRPr="00AE5BE1" w14:paraId="4F072307" w14:textId="77777777" w:rsidTr="005017DA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6ADBA4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21D04C2D" w14:textId="1FF207D1" w:rsidR="009A0962" w:rsidRPr="00C45FFE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L’abbonato premium visualizza un protocollo</w:t>
            </w:r>
          </w:p>
        </w:tc>
      </w:tr>
      <w:tr w:rsidR="009A0962" w:rsidRPr="00AE5BE1" w14:paraId="5263021A" w14:textId="77777777" w:rsidTr="005017DA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FD7A4B9" w14:textId="77777777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ED73D99" w14:textId="4FC8D66B" w:rsidR="009A0962" w:rsidRPr="00871568" w:rsidRDefault="009A0962" w:rsidP="005017DA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>L’abbonato premium non visualizza un protocollo</w:t>
            </w:r>
          </w:p>
        </w:tc>
      </w:tr>
      <w:tr w:rsidR="009A0962" w:rsidRPr="00871568" w14:paraId="6F94A773" w14:textId="77777777" w:rsidTr="005017DA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B549276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36838BBD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9A0962" w:rsidRPr="00AE5BE1" w14:paraId="5277AA26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E8E628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5D25E47" w14:textId="624DAC03" w:rsidR="009A0962" w:rsidRPr="00C45FFE" w:rsidRDefault="009A0962" w:rsidP="005017DA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L’abbonato premium selezione un protocollo dalla lista di protocolli</w:t>
            </w:r>
          </w:p>
        </w:tc>
      </w:tr>
      <w:tr w:rsidR="009A0962" w:rsidRPr="00AE5BE1" w14:paraId="7FCF3F67" w14:textId="77777777" w:rsidTr="005017DA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76445" w14:textId="77777777" w:rsidR="009A0962" w:rsidRPr="00871568" w:rsidRDefault="009A0962" w:rsidP="005017DA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35E9D8F" w14:textId="29A6328A" w:rsidR="009A0962" w:rsidRDefault="009A0962" w:rsidP="005017DA">
            <w:pPr>
              <w:rPr>
                <w:lang w:val="it-IT"/>
              </w:rPr>
            </w:pPr>
            <w:r>
              <w:rPr>
                <w:lang w:val="it-IT"/>
              </w:rPr>
              <w:t>Il sistema mostra il dettaglio del protocollo: descrizione e media del tutorial</w:t>
            </w:r>
          </w:p>
        </w:tc>
      </w:tr>
    </w:tbl>
    <w:p w14:paraId="3CFA99C6" w14:textId="7D697404" w:rsidR="009A0962" w:rsidRDefault="009A0962" w:rsidP="002C0AFA">
      <w:pPr>
        <w:rPr>
          <w:rFonts w:ascii="Calibri Light" w:hAnsi="Calibri Light" w:cs="Calibri Light"/>
          <w:lang w:val="it-IT"/>
        </w:rPr>
      </w:pPr>
    </w:p>
    <w:p w14:paraId="51BB4DAC" w14:textId="10ABC3FA" w:rsidR="005707BD" w:rsidRPr="00871568" w:rsidRDefault="00965ABF" w:rsidP="005707BD">
      <w:pPr>
        <w:pStyle w:val="Titolo2"/>
        <w:rPr>
          <w:rFonts w:ascii="Calibri Light" w:hAnsi="Calibri Light" w:cs="Calibri Light"/>
          <w:lang w:val="it-IT"/>
        </w:rPr>
      </w:pPr>
      <w:r>
        <w:rPr>
          <w:rFonts w:ascii="Calibri Light" w:hAnsi="Calibri Light" w:cs="Calibri Light"/>
          <w:lang w:val="it-IT"/>
        </w:rPr>
        <w:t>R</w:t>
      </w:r>
      <w:r w:rsidR="005707BD">
        <w:rPr>
          <w:rFonts w:ascii="Calibri Light" w:hAnsi="Calibri Light" w:cs="Calibri Light"/>
          <w:lang w:val="it-IT"/>
        </w:rPr>
        <w:t>innovo abbonamento premium</w:t>
      </w:r>
    </w:p>
    <w:p w14:paraId="199FA072" w14:textId="77777777" w:rsidR="005707BD" w:rsidRPr="00871568" w:rsidRDefault="005707BD" w:rsidP="005707BD">
      <w:pPr>
        <w:rPr>
          <w:rFonts w:ascii="Calibri Light" w:hAnsi="Calibri Light" w:cs="Calibri Light"/>
          <w:lang w:val="it-IT"/>
        </w:rPr>
      </w:pPr>
    </w:p>
    <w:p w14:paraId="1BDAEA8A" w14:textId="77777777" w:rsidR="005707BD" w:rsidRDefault="005707BD" w:rsidP="005707BD">
      <w:pPr>
        <w:rPr>
          <w:rFonts w:ascii="Calibri Light" w:hAnsi="Calibri Light" w:cs="Calibri Light"/>
          <w:lang w:val="it-IT"/>
        </w:rPr>
      </w:pPr>
    </w:p>
    <w:tbl>
      <w:tblPr>
        <w:tblW w:w="940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440"/>
        <w:gridCol w:w="7200"/>
      </w:tblGrid>
      <w:tr w:rsidR="005707BD" w:rsidRPr="00871568" w14:paraId="02CED57D" w14:textId="77777777" w:rsidTr="00A95F41">
        <w:trPr>
          <w:gridAfter w:val="1"/>
          <w:wAfter w:w="7200" w:type="dxa"/>
          <w:cantSplit/>
        </w:trPr>
        <w:tc>
          <w:tcPr>
            <w:tcW w:w="2203" w:type="dxa"/>
            <w:gridSpan w:val="2"/>
            <w:tcBorders>
              <w:bottom w:val="single" w:sz="4" w:space="0" w:color="000000"/>
            </w:tcBorders>
            <w:shd w:val="clear" w:color="auto" w:fill="B3B3B3"/>
          </w:tcPr>
          <w:p w14:paraId="386481A8" w14:textId="59C1CD2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lang w:val="it-IT"/>
              </w:rPr>
              <w:br w:type="page"/>
            </w:r>
            <w:r>
              <w:rPr>
                <w:rFonts w:ascii="Calibri Light" w:hAnsi="Calibri Light" w:cs="Calibri Light"/>
                <w:b/>
                <w:lang w:eastAsia="ar-SA"/>
              </w:rPr>
              <w:t>UC_KF_1</w:t>
            </w:r>
            <w:r>
              <w:rPr>
                <w:rFonts w:ascii="Calibri Light" w:hAnsi="Calibri Light" w:cs="Calibri Light"/>
                <w:b/>
                <w:lang w:eastAsia="ar-SA"/>
              </w:rPr>
              <w:t>5</w:t>
            </w:r>
          </w:p>
        </w:tc>
      </w:tr>
      <w:tr w:rsidR="005707BD" w:rsidRPr="00AE5BE1" w14:paraId="51CED707" w14:textId="77777777" w:rsidTr="00A95F41">
        <w:trPr>
          <w:cantSplit/>
          <w:trHeight w:hRule="exact" w:val="645"/>
        </w:trPr>
        <w:tc>
          <w:tcPr>
            <w:tcW w:w="2203" w:type="dxa"/>
            <w:gridSpan w:val="2"/>
            <w:tcBorders>
              <w:top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3E0CC83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Descrizione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212AEF5" w14:textId="493A99C5" w:rsidR="005707BD" w:rsidRPr="00C45FFE" w:rsidRDefault="005707BD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vuole rinnovare l’abbonamento premium</w:t>
            </w:r>
          </w:p>
        </w:tc>
      </w:tr>
      <w:tr w:rsidR="005707BD" w:rsidRPr="00C45FFE" w14:paraId="3541F382" w14:textId="77777777" w:rsidTr="00A95F41">
        <w:trPr>
          <w:cantSplit/>
          <w:trHeight w:val="494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71C0249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Primario</w:t>
            </w:r>
            <w:proofErr w:type="spellEnd"/>
          </w:p>
        </w:tc>
        <w:tc>
          <w:tcPr>
            <w:tcW w:w="7200" w:type="dxa"/>
            <w:tcBorders>
              <w:top w:val="single" w:sz="4" w:space="0" w:color="999999"/>
              <w:left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58905CB8" w14:textId="49168C41" w:rsidR="005707BD" w:rsidRPr="00C45FFE" w:rsidRDefault="005707BD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Amministratore</w:t>
            </w:r>
          </w:p>
        </w:tc>
      </w:tr>
      <w:tr w:rsidR="005707BD" w:rsidRPr="00871568" w14:paraId="3AB4579C" w14:textId="77777777" w:rsidTr="00A95F41">
        <w:trPr>
          <w:cantSplit/>
          <w:trHeight w:hRule="exact" w:val="493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E2794F3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Attori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Secondari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0F89F623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lang w:val="it-IT" w:eastAsia="ar-SA"/>
              </w:rPr>
            </w:pPr>
          </w:p>
        </w:tc>
      </w:tr>
      <w:tr w:rsidR="005707BD" w:rsidRPr="00AE5BE1" w14:paraId="130AEDFB" w14:textId="77777777" w:rsidTr="00A95F41">
        <w:trPr>
          <w:cantSplit/>
          <w:trHeight w:hRule="exact" w:val="197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391CCAC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Precondizioni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7B65A385" w14:textId="77777777" w:rsidR="005707BD" w:rsidRPr="002D3579" w:rsidRDefault="005707BD" w:rsidP="00A95F41">
            <w:pPr>
              <w:pStyle w:val="Tabella"/>
              <w:spacing w:line="360" w:lineRule="auto"/>
              <w:rPr>
                <w:rFonts w:ascii="Calibri" w:hAnsi="Calibri" w:cs="Calibri"/>
                <w:sz w:val="24"/>
                <w:lang w:eastAsia="en-US"/>
              </w:rPr>
            </w:pPr>
            <w:proofErr w:type="spellStart"/>
            <w:r w:rsidRPr="002D3579">
              <w:rPr>
                <w:rFonts w:ascii="Calibri" w:hAnsi="Calibri" w:cs="Calibri"/>
                <w:sz w:val="24"/>
                <w:lang w:eastAsia="en-US"/>
              </w:rPr>
              <w:t>E’necessario</w:t>
            </w:r>
            <w:proofErr w:type="spellEnd"/>
            <w:r w:rsidRPr="002D3579">
              <w:rPr>
                <w:rFonts w:ascii="Calibri" w:hAnsi="Calibri" w:cs="Calibri"/>
                <w:sz w:val="24"/>
                <w:lang w:eastAsia="en-US"/>
              </w:rPr>
              <w:t xml:space="preserve"> che:</w:t>
            </w:r>
          </w:p>
          <w:p w14:paraId="053F18A3" w14:textId="4A10E844" w:rsidR="005707BD" w:rsidRDefault="005707BD" w:rsidP="00A95F41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L’admin sia precedentemente autenticato;</w:t>
            </w:r>
          </w:p>
          <w:p w14:paraId="60A0C74E" w14:textId="1FD8DF9D" w:rsidR="005707BD" w:rsidRPr="003E34AE" w:rsidRDefault="005707BD" w:rsidP="00A95F41">
            <w:pPr>
              <w:pStyle w:val="Tabella"/>
              <w:numPr>
                <w:ilvl w:val="0"/>
                <w:numId w:val="36"/>
              </w:numPr>
              <w:tabs>
                <w:tab w:val="clear" w:pos="851"/>
                <w:tab w:val="left" w:pos="781"/>
              </w:tabs>
              <w:spacing w:line="360" w:lineRule="auto"/>
              <w:ind w:left="922" w:hanging="213"/>
              <w:rPr>
                <w:rFonts w:ascii="Calibri" w:hAnsi="Calibri" w:cs="Calibri"/>
                <w:sz w:val="24"/>
                <w:lang w:eastAsia="en-US"/>
              </w:rPr>
            </w:pPr>
            <w:r>
              <w:rPr>
                <w:rFonts w:ascii="Calibri" w:hAnsi="Calibri" w:cs="Calibri"/>
                <w:sz w:val="24"/>
                <w:lang w:eastAsia="en-US"/>
              </w:rPr>
              <w:t>L’abbonamento premium sia disattivato</w:t>
            </w:r>
          </w:p>
        </w:tc>
      </w:tr>
      <w:tr w:rsidR="005707BD" w:rsidRPr="00AE5BE1" w14:paraId="3FB14098" w14:textId="77777777" w:rsidTr="00A95F41">
        <w:trPr>
          <w:cantSplit/>
          <w:trHeight w:hRule="exact" w:val="992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5586637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successo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4B561004" w14:textId="6F2E4DED" w:rsidR="005707BD" w:rsidRPr="00C45FFE" w:rsidRDefault="005707BD" w:rsidP="00A95F41">
            <w:pPr>
              <w:rPr>
                <w:lang w:val="it-IT"/>
              </w:rPr>
            </w:pPr>
            <w:r>
              <w:rPr>
                <w:lang w:val="it-IT"/>
              </w:rPr>
              <w:t xml:space="preserve">L’abbonato premium </w:t>
            </w:r>
            <w:r>
              <w:rPr>
                <w:lang w:val="it-IT"/>
              </w:rPr>
              <w:t>viene rinnovato</w:t>
            </w:r>
          </w:p>
        </w:tc>
      </w:tr>
      <w:tr w:rsidR="005707BD" w:rsidRPr="00AE5BE1" w14:paraId="154BDCC5" w14:textId="77777777" w:rsidTr="00A95F41">
        <w:trPr>
          <w:cantSplit/>
          <w:trHeight w:hRule="exact" w:val="850"/>
        </w:trPr>
        <w:tc>
          <w:tcPr>
            <w:tcW w:w="2203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E07EA94" w14:textId="77777777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b/>
                <w:lang w:eastAsia="ar-SA"/>
              </w:rPr>
            </w:pP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Postcondizione</w:t>
            </w:r>
            <w:proofErr w:type="spellEnd"/>
            <w:r w:rsidRPr="00871568">
              <w:rPr>
                <w:rFonts w:ascii="Calibri Light" w:hAnsi="Calibri Light" w:cs="Calibri Light"/>
                <w:b/>
                <w:lang w:eastAsia="ar-SA"/>
              </w:rPr>
              <w:t xml:space="preserve"> di </w:t>
            </w:r>
            <w:proofErr w:type="spellStart"/>
            <w:r w:rsidRPr="00871568">
              <w:rPr>
                <w:rFonts w:ascii="Calibri Light" w:hAnsi="Calibri Light" w:cs="Calibri Light"/>
                <w:b/>
                <w:lang w:eastAsia="ar-SA"/>
              </w:rPr>
              <w:t>fallimento</w:t>
            </w:r>
            <w:proofErr w:type="spellEnd"/>
          </w:p>
        </w:tc>
        <w:tc>
          <w:tcPr>
            <w:tcW w:w="7200" w:type="dxa"/>
            <w:tcBorders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  <w:vAlign w:val="center"/>
          </w:tcPr>
          <w:p w14:paraId="60BEDDB2" w14:textId="2D2EA292" w:rsidR="005707BD" w:rsidRPr="00871568" w:rsidRDefault="005707BD" w:rsidP="00A95F41">
            <w:pPr>
              <w:snapToGrid w:val="0"/>
              <w:rPr>
                <w:rFonts w:ascii="Calibri Light" w:hAnsi="Calibri Light" w:cs="Calibri Light"/>
                <w:i/>
                <w:color w:val="0000FF"/>
                <w:lang w:val="it-IT"/>
              </w:rPr>
            </w:pPr>
            <w:r>
              <w:rPr>
                <w:lang w:val="it-IT"/>
              </w:rPr>
              <w:t xml:space="preserve">L’abbonato premium </w:t>
            </w:r>
            <w:r>
              <w:rPr>
                <w:lang w:val="it-IT"/>
              </w:rPr>
              <w:t>non viene rinnovato</w:t>
            </w:r>
          </w:p>
        </w:tc>
      </w:tr>
      <w:tr w:rsidR="005707BD" w:rsidRPr="00871568" w14:paraId="55DB8502" w14:textId="77777777" w:rsidTr="00A95F41">
        <w:trPr>
          <w:cantSplit/>
          <w:trHeight w:hRule="exact" w:val="340"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A6122A6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Step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0E0E0"/>
            <w:vAlign w:val="center"/>
          </w:tcPr>
          <w:p w14:paraId="1B7AECCF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b/>
                <w:lang w:eastAsia="ar-SA"/>
              </w:rPr>
            </w:pPr>
            <w:r w:rsidRPr="00871568">
              <w:rPr>
                <w:rFonts w:ascii="Calibri Light" w:hAnsi="Calibri Light" w:cs="Calibri Light"/>
                <w:b/>
                <w:lang w:eastAsia="ar-SA"/>
              </w:rPr>
              <w:t>Azione</w:t>
            </w:r>
          </w:p>
        </w:tc>
      </w:tr>
      <w:tr w:rsidR="005707BD" w:rsidRPr="00AE5BE1" w14:paraId="0C30F730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8A8653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 w:rsidRPr="00871568">
              <w:rPr>
                <w:rFonts w:ascii="Calibri Light" w:hAnsi="Calibri Light" w:cs="Calibri Light"/>
                <w:lang w:eastAsia="ar-SA"/>
              </w:rPr>
              <w:t>1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1A500DE0" w14:textId="072468D5" w:rsidR="005707BD" w:rsidRPr="00C45FFE" w:rsidRDefault="00373F79" w:rsidP="00A95F41">
            <w:pPr>
              <w:rPr>
                <w:lang w:val="it-IT" w:eastAsia="ar-SA"/>
              </w:rPr>
            </w:pPr>
            <w:r>
              <w:rPr>
                <w:lang w:val="it-IT" w:eastAsia="ar-SA"/>
              </w:rPr>
              <w:t>L’admin seleziona un abbonato dall’elenco</w:t>
            </w:r>
          </w:p>
        </w:tc>
      </w:tr>
      <w:tr w:rsidR="005707BD" w:rsidRPr="00AE5BE1" w14:paraId="269A9ED0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879160" w14:textId="77777777" w:rsidR="005707BD" w:rsidRPr="00871568" w:rsidRDefault="005707BD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2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E0FEC4" w14:textId="24765752" w:rsidR="005707BD" w:rsidRDefault="00373F79" w:rsidP="00A95F41">
            <w:pPr>
              <w:rPr>
                <w:lang w:val="it-IT"/>
              </w:rPr>
            </w:pPr>
            <w:r>
              <w:rPr>
                <w:lang w:val="it-IT"/>
              </w:rPr>
              <w:t xml:space="preserve">L’admin </w:t>
            </w:r>
            <w:r w:rsidR="00D46263">
              <w:rPr>
                <w:lang w:val="it-IT"/>
              </w:rPr>
              <w:t>richiede al sistema di promuovere l’abbona</w:t>
            </w:r>
            <w:r w:rsidR="000123A7">
              <w:rPr>
                <w:lang w:val="it-IT"/>
              </w:rPr>
              <w:t>to</w:t>
            </w:r>
            <w:r w:rsidR="00D46263">
              <w:rPr>
                <w:lang w:val="it-IT"/>
              </w:rPr>
              <w:t xml:space="preserve"> a premium</w:t>
            </w:r>
          </w:p>
        </w:tc>
      </w:tr>
      <w:tr w:rsidR="00D46263" w:rsidRPr="00AE5BE1" w14:paraId="66BFC1D8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E88368" w14:textId="657C63D8" w:rsidR="00D46263" w:rsidRDefault="00D46263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lastRenderedPageBreak/>
              <w:t>3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3F0610D0" w14:textId="399F27A8" w:rsidR="00D46263" w:rsidRDefault="00D46263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se esiste un abbonamento premium disattivato</w:t>
            </w:r>
          </w:p>
        </w:tc>
      </w:tr>
      <w:tr w:rsidR="00D46263" w:rsidRPr="00AE5BE1" w14:paraId="4FC594B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5B1545" w14:textId="700F3047" w:rsidR="00D46263" w:rsidRDefault="00D46263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4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644BECBA" w14:textId="7CECAF8D" w:rsidR="00D46263" w:rsidRDefault="00D46263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mostra l’abbonamento premium scaduto</w:t>
            </w:r>
          </w:p>
        </w:tc>
      </w:tr>
      <w:tr w:rsidR="00D46263" w:rsidRPr="00AE5BE1" w14:paraId="64BD3BE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BD86CA" w14:textId="11BC19B1" w:rsidR="00D46263" w:rsidRDefault="00D46263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5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72E8B6E4" w14:textId="1F7CAE92" w:rsidR="00D46263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L’admin inserisce la nuova data di inizio e fine abbonamento premium</w:t>
            </w:r>
          </w:p>
        </w:tc>
      </w:tr>
      <w:tr w:rsidR="000123A7" w:rsidRPr="00AE5BE1" w14:paraId="0AF0607B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94918C" w14:textId="42B21770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6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9A06FDE" w14:textId="45E03777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L’admin invia i dati</w:t>
            </w:r>
          </w:p>
        </w:tc>
      </w:tr>
      <w:tr w:rsidR="000123A7" w:rsidRPr="00AE5BE1" w14:paraId="5609F844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1F95B6" w14:textId="57863679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7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0EBF2563" w14:textId="4BBB75EC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controlla la correttezza delle date</w:t>
            </w:r>
          </w:p>
        </w:tc>
      </w:tr>
      <w:tr w:rsidR="000123A7" w:rsidRPr="00AE5BE1" w14:paraId="2808892A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BEF02" w14:textId="6A82E646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8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2BAD0794" w14:textId="05054CD2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riattiva l’account disattivato</w:t>
            </w:r>
          </w:p>
        </w:tc>
      </w:tr>
      <w:tr w:rsidR="000123A7" w:rsidRPr="00AE5BE1" w14:paraId="7B540C20" w14:textId="77777777" w:rsidTr="00A95F41">
        <w:trPr>
          <w:cantSplit/>
        </w:trPr>
        <w:tc>
          <w:tcPr>
            <w:tcW w:w="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CDAFB" w14:textId="6262219B" w:rsidR="000123A7" w:rsidRDefault="000123A7" w:rsidP="00A95F41">
            <w:pPr>
              <w:snapToGrid w:val="0"/>
              <w:jc w:val="center"/>
              <w:rPr>
                <w:rFonts w:ascii="Calibri Light" w:hAnsi="Calibri Light" w:cs="Calibri Light"/>
                <w:lang w:eastAsia="ar-SA"/>
              </w:rPr>
            </w:pPr>
            <w:r>
              <w:rPr>
                <w:rFonts w:ascii="Calibri Light" w:hAnsi="Calibri Light" w:cs="Calibri Light"/>
                <w:lang w:eastAsia="ar-SA"/>
              </w:rPr>
              <w:t>9</w:t>
            </w:r>
          </w:p>
        </w:tc>
        <w:tc>
          <w:tcPr>
            <w:tcW w:w="864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14:paraId="5DD97B17" w14:textId="376832A2" w:rsidR="000123A7" w:rsidRDefault="000123A7" w:rsidP="00A95F41">
            <w:pPr>
              <w:rPr>
                <w:lang w:val="it-IT"/>
              </w:rPr>
            </w:pPr>
            <w:r>
              <w:rPr>
                <w:lang w:val="it-IT"/>
              </w:rPr>
              <w:t>Il sistema salva gli aggiornamenti</w:t>
            </w:r>
          </w:p>
        </w:tc>
      </w:tr>
    </w:tbl>
    <w:p w14:paraId="5194BA48" w14:textId="77777777" w:rsidR="005707BD" w:rsidRPr="00871568" w:rsidRDefault="005707BD" w:rsidP="002C0AFA">
      <w:pPr>
        <w:rPr>
          <w:rFonts w:ascii="Calibri Light" w:hAnsi="Calibri Light" w:cs="Calibri Light"/>
          <w:lang w:val="it-IT"/>
        </w:rPr>
      </w:pPr>
    </w:p>
    <w:p w14:paraId="55EB24D2" w14:textId="77777777" w:rsidR="008F74EB" w:rsidRPr="00871568" w:rsidRDefault="008F74EB" w:rsidP="008F74EB">
      <w:pPr>
        <w:pStyle w:val="Titolo2"/>
        <w:rPr>
          <w:rFonts w:ascii="Calibri Light" w:hAnsi="Calibri Light" w:cs="Calibri Light"/>
          <w:lang w:val="it-IT"/>
        </w:rPr>
      </w:pPr>
      <w:bookmarkStart w:id="6" w:name="_Toc57457993"/>
      <w:r w:rsidRPr="00871568">
        <w:rPr>
          <w:rFonts w:ascii="Calibri Light" w:hAnsi="Calibri Light" w:cs="Calibri Light"/>
          <w:lang w:val="it-IT"/>
        </w:rPr>
        <w:t>Diagramma dei casi d’uso</w:t>
      </w:r>
      <w:bookmarkEnd w:id="6"/>
    </w:p>
    <w:p w14:paraId="38F06322" w14:textId="77777777" w:rsidR="002602AA" w:rsidRPr="00871568" w:rsidRDefault="002602AA" w:rsidP="002602AA">
      <w:pPr>
        <w:rPr>
          <w:rFonts w:ascii="Calibri Light" w:hAnsi="Calibri Light" w:cs="Calibri Light"/>
          <w:lang w:val="it-IT"/>
        </w:rPr>
      </w:pPr>
    </w:p>
    <w:p w14:paraId="317B1B7E" w14:textId="3E6DB487" w:rsidR="008F74EB" w:rsidRPr="00871568" w:rsidRDefault="004C21C5" w:rsidP="00464721">
      <w:pPr>
        <w:jc w:val="center"/>
        <w:rPr>
          <w:rFonts w:ascii="Calibri Light" w:hAnsi="Calibri Light" w:cs="Calibri Light"/>
          <w:lang w:val="it-IT"/>
        </w:rPr>
      </w:pPr>
      <w:r>
        <w:pict w14:anchorId="2FB3BE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7pt;height:304.2pt">
            <v:imagedata r:id="rId10" o:title=""/>
            <v:shadow opacity=".5" offset="-6pt,-6pt"/>
          </v:shape>
        </w:pict>
      </w:r>
    </w:p>
    <w:p w14:paraId="6B733D5A" w14:textId="354B55BC" w:rsidR="0094130E" w:rsidRPr="00871568" w:rsidRDefault="002C0AFA" w:rsidP="004C21C5">
      <w:pPr>
        <w:pStyle w:val="Titolo1"/>
        <w:widowControl/>
        <w:numPr>
          <w:ilvl w:val="0"/>
          <w:numId w:val="0"/>
        </w:numPr>
        <w:ind w:left="720"/>
        <w:rPr>
          <w:rFonts w:ascii="Calibri Light" w:hAnsi="Calibri Light" w:cs="Calibri Light"/>
          <w:lang w:val="it-IT"/>
        </w:rPr>
      </w:pPr>
      <w:r w:rsidRPr="00871568">
        <w:rPr>
          <w:rFonts w:ascii="Calibri Light" w:hAnsi="Calibri Light" w:cs="Calibri Light"/>
          <w:lang w:val="it-IT"/>
        </w:rPr>
        <w:br w:type="page"/>
      </w:r>
    </w:p>
    <w:sectPr w:rsidR="0094130E" w:rsidRPr="00871568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FB5C2" w14:textId="77777777" w:rsidR="00425359" w:rsidRDefault="00425359">
      <w:pPr>
        <w:spacing w:line="240" w:lineRule="auto"/>
      </w:pPr>
      <w:r>
        <w:separator/>
      </w:r>
    </w:p>
  </w:endnote>
  <w:endnote w:type="continuationSeparator" w:id="0">
    <w:p w14:paraId="6D55E2CA" w14:textId="77777777" w:rsidR="00425359" w:rsidRDefault="00425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71B4" w14:textId="223D7796" w:rsidR="005017DA" w:rsidRPr="00163E75" w:rsidRDefault="005017DA" w:rsidP="00942444">
    <w:pPr>
      <w:pStyle w:val="Pidipagina"/>
      <w:jc w:val="righ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42256" w14:textId="77777777" w:rsidR="00425359" w:rsidRDefault="00425359">
      <w:pPr>
        <w:spacing w:line="240" w:lineRule="auto"/>
      </w:pPr>
      <w:r>
        <w:separator/>
      </w:r>
    </w:p>
  </w:footnote>
  <w:footnote w:type="continuationSeparator" w:id="0">
    <w:p w14:paraId="1E78E783" w14:textId="77777777" w:rsidR="00425359" w:rsidRDefault="00425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C4BD" w14:textId="57EBD4F4" w:rsidR="005017DA" w:rsidRDefault="005017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53C76C6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  <w:rPr>
        <w:lang w:val="it-IT"/>
      </w:rPr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590AA3"/>
    <w:multiLevelType w:val="hybridMultilevel"/>
    <w:tmpl w:val="8AC8ACD2"/>
    <w:lvl w:ilvl="0" w:tplc="7598D7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4CCEA">
      <w:start w:val="16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1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68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E01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675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4C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60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23F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A1410"/>
    <w:multiLevelType w:val="hybridMultilevel"/>
    <w:tmpl w:val="DB6690F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C502EC"/>
    <w:multiLevelType w:val="hybridMultilevel"/>
    <w:tmpl w:val="75EE9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D18DE"/>
    <w:multiLevelType w:val="hybridMultilevel"/>
    <w:tmpl w:val="738C505E"/>
    <w:lvl w:ilvl="0" w:tplc="7A50EA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F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2F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60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4E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65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4F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C5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F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FF1BB3"/>
    <w:multiLevelType w:val="hybridMultilevel"/>
    <w:tmpl w:val="C7269C5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DE72DE"/>
    <w:multiLevelType w:val="hybridMultilevel"/>
    <w:tmpl w:val="F8161752"/>
    <w:lvl w:ilvl="0" w:tplc="F16C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40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8B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A6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260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5AA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4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AD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48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7680A"/>
    <w:multiLevelType w:val="hybridMultilevel"/>
    <w:tmpl w:val="3670D768"/>
    <w:lvl w:ilvl="0" w:tplc="73F4F1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F64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2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0C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0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AD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0C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28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CF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935CE4"/>
    <w:multiLevelType w:val="multilevel"/>
    <w:tmpl w:val="DB6690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E366A34"/>
    <w:multiLevelType w:val="hybridMultilevel"/>
    <w:tmpl w:val="384631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4A1A1D"/>
    <w:multiLevelType w:val="hybridMultilevel"/>
    <w:tmpl w:val="F328E0A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777FDE"/>
    <w:multiLevelType w:val="hybridMultilevel"/>
    <w:tmpl w:val="5C860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7107D5"/>
    <w:multiLevelType w:val="hybridMultilevel"/>
    <w:tmpl w:val="367A72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F9757D"/>
    <w:multiLevelType w:val="hybridMultilevel"/>
    <w:tmpl w:val="16A63D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5"/>
  </w:num>
  <w:num w:numId="11">
    <w:abstractNumId w:val="14"/>
  </w:num>
  <w:num w:numId="12">
    <w:abstractNumId w:val="12"/>
  </w:num>
  <w:num w:numId="13">
    <w:abstractNumId w:val="28"/>
  </w:num>
  <w:num w:numId="14">
    <w:abstractNumId w:val="11"/>
  </w:num>
  <w:num w:numId="15">
    <w:abstractNumId w:val="6"/>
  </w:num>
  <w:num w:numId="16">
    <w:abstractNumId w:val="26"/>
  </w:num>
  <w:num w:numId="17">
    <w:abstractNumId w:val="16"/>
  </w:num>
  <w:num w:numId="18">
    <w:abstractNumId w:val="9"/>
  </w:num>
  <w:num w:numId="19">
    <w:abstractNumId w:val="15"/>
  </w:num>
  <w:num w:numId="20">
    <w:abstractNumId w:val="10"/>
  </w:num>
  <w:num w:numId="21">
    <w:abstractNumId w:val="22"/>
  </w:num>
  <w:num w:numId="22">
    <w:abstractNumId w:val="1"/>
    <w:lvlOverride w:ilvl="0">
      <w:lvl w:ilvl="0">
        <w:start w:val="1"/>
        <w:numFmt w:val="bullet"/>
        <w:lvlText w:val="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36"/>
        </w:rPr>
      </w:lvl>
    </w:lvlOverride>
  </w:num>
  <w:num w:numId="23">
    <w:abstractNumId w:val="0"/>
  </w:num>
  <w:num w:numId="24">
    <w:abstractNumId w:val="20"/>
  </w:num>
  <w:num w:numId="25">
    <w:abstractNumId w:val="8"/>
  </w:num>
  <w:num w:numId="26">
    <w:abstractNumId w:val="21"/>
  </w:num>
  <w:num w:numId="27">
    <w:abstractNumId w:val="18"/>
  </w:num>
  <w:num w:numId="28">
    <w:abstractNumId w:val="3"/>
  </w:num>
  <w:num w:numId="29">
    <w:abstractNumId w:val="7"/>
  </w:num>
  <w:num w:numId="30">
    <w:abstractNumId w:val="4"/>
  </w:num>
  <w:num w:numId="31">
    <w:abstractNumId w:val="24"/>
  </w:num>
  <w:num w:numId="32">
    <w:abstractNumId w:val="30"/>
  </w:num>
  <w:num w:numId="33">
    <w:abstractNumId w:val="31"/>
  </w:num>
  <w:num w:numId="34">
    <w:abstractNumId w:val="23"/>
  </w:num>
  <w:num w:numId="35">
    <w:abstractNumId w:val="2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4EB"/>
    <w:rsid w:val="00002C2D"/>
    <w:rsid w:val="000123A7"/>
    <w:rsid w:val="0001308B"/>
    <w:rsid w:val="000346B4"/>
    <w:rsid w:val="00046E70"/>
    <w:rsid w:val="000708AA"/>
    <w:rsid w:val="0007255F"/>
    <w:rsid w:val="00082400"/>
    <w:rsid w:val="00087E7A"/>
    <w:rsid w:val="000910B2"/>
    <w:rsid w:val="00094BE2"/>
    <w:rsid w:val="000A3D08"/>
    <w:rsid w:val="000B52AB"/>
    <w:rsid w:val="000D24D1"/>
    <w:rsid w:val="000D25B8"/>
    <w:rsid w:val="00101D48"/>
    <w:rsid w:val="001136A4"/>
    <w:rsid w:val="00114C3E"/>
    <w:rsid w:val="00120495"/>
    <w:rsid w:val="00131400"/>
    <w:rsid w:val="0013422A"/>
    <w:rsid w:val="00134401"/>
    <w:rsid w:val="001370F9"/>
    <w:rsid w:val="00163E75"/>
    <w:rsid w:val="00165C49"/>
    <w:rsid w:val="00174FF6"/>
    <w:rsid w:val="00185CBE"/>
    <w:rsid w:val="00192DE9"/>
    <w:rsid w:val="001A3C74"/>
    <w:rsid w:val="001B53E3"/>
    <w:rsid w:val="001C5A48"/>
    <w:rsid w:val="001C6807"/>
    <w:rsid w:val="001D12CA"/>
    <w:rsid w:val="001E4071"/>
    <w:rsid w:val="001F2FE5"/>
    <w:rsid w:val="002308E4"/>
    <w:rsid w:val="00240E3E"/>
    <w:rsid w:val="00241FE7"/>
    <w:rsid w:val="002454E6"/>
    <w:rsid w:val="002602AA"/>
    <w:rsid w:val="00262BBA"/>
    <w:rsid w:val="00296264"/>
    <w:rsid w:val="002C0AFA"/>
    <w:rsid w:val="002C699A"/>
    <w:rsid w:val="002D0E77"/>
    <w:rsid w:val="002D3579"/>
    <w:rsid w:val="002D567D"/>
    <w:rsid w:val="00312D93"/>
    <w:rsid w:val="00314C52"/>
    <w:rsid w:val="00321FAE"/>
    <w:rsid w:val="0032484B"/>
    <w:rsid w:val="00326E4B"/>
    <w:rsid w:val="003329E4"/>
    <w:rsid w:val="00341B47"/>
    <w:rsid w:val="0036256D"/>
    <w:rsid w:val="00373F79"/>
    <w:rsid w:val="003A7406"/>
    <w:rsid w:val="003B0AC5"/>
    <w:rsid w:val="003B2735"/>
    <w:rsid w:val="003B30B6"/>
    <w:rsid w:val="003B7B3F"/>
    <w:rsid w:val="003E16C6"/>
    <w:rsid w:val="003E34AE"/>
    <w:rsid w:val="004027B8"/>
    <w:rsid w:val="00413419"/>
    <w:rsid w:val="00417E14"/>
    <w:rsid w:val="00425359"/>
    <w:rsid w:val="00431297"/>
    <w:rsid w:val="00434D7C"/>
    <w:rsid w:val="0043781A"/>
    <w:rsid w:val="00464721"/>
    <w:rsid w:val="00480947"/>
    <w:rsid w:val="00485E7F"/>
    <w:rsid w:val="00490E70"/>
    <w:rsid w:val="004A5D89"/>
    <w:rsid w:val="004C21C5"/>
    <w:rsid w:val="004F6602"/>
    <w:rsid w:val="005017DA"/>
    <w:rsid w:val="00513A10"/>
    <w:rsid w:val="0052508C"/>
    <w:rsid w:val="005325F8"/>
    <w:rsid w:val="00545D37"/>
    <w:rsid w:val="005707BD"/>
    <w:rsid w:val="00572773"/>
    <w:rsid w:val="00586D59"/>
    <w:rsid w:val="00591E74"/>
    <w:rsid w:val="005929DA"/>
    <w:rsid w:val="005A2002"/>
    <w:rsid w:val="005B1AC8"/>
    <w:rsid w:val="005B3122"/>
    <w:rsid w:val="005C0314"/>
    <w:rsid w:val="005C6E78"/>
    <w:rsid w:val="005C7466"/>
    <w:rsid w:val="005E3C21"/>
    <w:rsid w:val="005E6EBD"/>
    <w:rsid w:val="005F09DF"/>
    <w:rsid w:val="005F3079"/>
    <w:rsid w:val="006025A3"/>
    <w:rsid w:val="00611E15"/>
    <w:rsid w:val="00642EA8"/>
    <w:rsid w:val="00654DF9"/>
    <w:rsid w:val="00673BC2"/>
    <w:rsid w:val="006B61AB"/>
    <w:rsid w:val="006F5296"/>
    <w:rsid w:val="0071480A"/>
    <w:rsid w:val="00731C61"/>
    <w:rsid w:val="00737F9F"/>
    <w:rsid w:val="007400E2"/>
    <w:rsid w:val="00742D8C"/>
    <w:rsid w:val="0075128C"/>
    <w:rsid w:val="007518C1"/>
    <w:rsid w:val="00773B64"/>
    <w:rsid w:val="007800F0"/>
    <w:rsid w:val="0078597B"/>
    <w:rsid w:val="00795275"/>
    <w:rsid w:val="0079589E"/>
    <w:rsid w:val="007A66D5"/>
    <w:rsid w:val="007D2E66"/>
    <w:rsid w:val="007F1815"/>
    <w:rsid w:val="0081792E"/>
    <w:rsid w:val="0084303A"/>
    <w:rsid w:val="00865020"/>
    <w:rsid w:val="00871568"/>
    <w:rsid w:val="00883C6C"/>
    <w:rsid w:val="00884B19"/>
    <w:rsid w:val="00895C22"/>
    <w:rsid w:val="008A16DA"/>
    <w:rsid w:val="008B7D25"/>
    <w:rsid w:val="008F17A6"/>
    <w:rsid w:val="008F74EB"/>
    <w:rsid w:val="009230EB"/>
    <w:rsid w:val="0094130E"/>
    <w:rsid w:val="00942444"/>
    <w:rsid w:val="00965ABF"/>
    <w:rsid w:val="009978B6"/>
    <w:rsid w:val="009A0962"/>
    <w:rsid w:val="009A2718"/>
    <w:rsid w:val="009D21B8"/>
    <w:rsid w:val="009E17AF"/>
    <w:rsid w:val="00A00948"/>
    <w:rsid w:val="00A2522D"/>
    <w:rsid w:val="00A26A82"/>
    <w:rsid w:val="00A309DC"/>
    <w:rsid w:val="00A317BA"/>
    <w:rsid w:val="00A43C8C"/>
    <w:rsid w:val="00A43FC9"/>
    <w:rsid w:val="00A565BA"/>
    <w:rsid w:val="00A90203"/>
    <w:rsid w:val="00A905F7"/>
    <w:rsid w:val="00AA37CF"/>
    <w:rsid w:val="00AB3899"/>
    <w:rsid w:val="00AD7E80"/>
    <w:rsid w:val="00AE5BE1"/>
    <w:rsid w:val="00AE5BFD"/>
    <w:rsid w:val="00B23569"/>
    <w:rsid w:val="00B31449"/>
    <w:rsid w:val="00B830EF"/>
    <w:rsid w:val="00B841B7"/>
    <w:rsid w:val="00B86F74"/>
    <w:rsid w:val="00B972F7"/>
    <w:rsid w:val="00BB1342"/>
    <w:rsid w:val="00BB15C1"/>
    <w:rsid w:val="00BE3A2B"/>
    <w:rsid w:val="00BF06D1"/>
    <w:rsid w:val="00BF7237"/>
    <w:rsid w:val="00C10DE6"/>
    <w:rsid w:val="00C36DDA"/>
    <w:rsid w:val="00C45FFE"/>
    <w:rsid w:val="00C5212A"/>
    <w:rsid w:val="00C83BC3"/>
    <w:rsid w:val="00C909BB"/>
    <w:rsid w:val="00CA45AF"/>
    <w:rsid w:val="00CD3830"/>
    <w:rsid w:val="00CE1EE7"/>
    <w:rsid w:val="00D02AA4"/>
    <w:rsid w:val="00D14C0C"/>
    <w:rsid w:val="00D21603"/>
    <w:rsid w:val="00D307EB"/>
    <w:rsid w:val="00D33F22"/>
    <w:rsid w:val="00D46263"/>
    <w:rsid w:val="00D64B27"/>
    <w:rsid w:val="00D77282"/>
    <w:rsid w:val="00D8160B"/>
    <w:rsid w:val="00DA2CA1"/>
    <w:rsid w:val="00DB0921"/>
    <w:rsid w:val="00DB173C"/>
    <w:rsid w:val="00DC2CD8"/>
    <w:rsid w:val="00DC30A9"/>
    <w:rsid w:val="00DC478F"/>
    <w:rsid w:val="00DC6F14"/>
    <w:rsid w:val="00DE2A4E"/>
    <w:rsid w:val="00DE573F"/>
    <w:rsid w:val="00DF43F1"/>
    <w:rsid w:val="00E02B55"/>
    <w:rsid w:val="00E04CE9"/>
    <w:rsid w:val="00E22315"/>
    <w:rsid w:val="00E41EF2"/>
    <w:rsid w:val="00E6590E"/>
    <w:rsid w:val="00E86A32"/>
    <w:rsid w:val="00E9326C"/>
    <w:rsid w:val="00E96E20"/>
    <w:rsid w:val="00ED5C3B"/>
    <w:rsid w:val="00EF10F2"/>
    <w:rsid w:val="00F07E44"/>
    <w:rsid w:val="00F15AD1"/>
    <w:rsid w:val="00F21646"/>
    <w:rsid w:val="00F33048"/>
    <w:rsid w:val="00F4295F"/>
    <w:rsid w:val="00F53FA6"/>
    <w:rsid w:val="00F72B9A"/>
    <w:rsid w:val="00F84289"/>
    <w:rsid w:val="00F85DCF"/>
    <w:rsid w:val="00F92950"/>
    <w:rsid w:val="00F978EA"/>
    <w:rsid w:val="00FA7FCD"/>
    <w:rsid w:val="00FB2519"/>
    <w:rsid w:val="00FB72D3"/>
    <w:rsid w:val="00FB7F6B"/>
    <w:rsid w:val="00FD67A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507C7"/>
  <w15:chartTrackingRefBased/>
  <w15:docId w15:val="{3E54BB62-6D41-4803-B16B-BE473DC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7EB"/>
    <w:pPr>
      <w:widowControl w:val="0"/>
      <w:spacing w:line="240" w:lineRule="atLeast"/>
    </w:pPr>
    <w:rPr>
      <w:rFonts w:ascii="Calibri" w:hAnsi="Calibri"/>
      <w:sz w:val="24"/>
      <w:lang w:val="en-US" w:eastAsia="en-US"/>
    </w:rPr>
  </w:style>
  <w:style w:type="paragraph" w:styleId="Titolo1">
    <w:name w:val="heading 1"/>
    <w:basedOn w:val="Normale"/>
    <w:next w:val="Normale"/>
    <w:autoRedefine/>
    <w:qFormat/>
    <w:rsid w:val="00BE3A2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414141"/>
      <w:sz w:val="28"/>
      <w:szCs w:val="24"/>
    </w:rPr>
  </w:style>
  <w:style w:type="paragraph" w:styleId="Titolo2">
    <w:name w:val="heading 2"/>
    <w:basedOn w:val="Titolo1"/>
    <w:next w:val="Normale"/>
    <w:qFormat/>
    <w:rsid w:val="00E6590E"/>
    <w:pPr>
      <w:numPr>
        <w:ilvl w:val="1"/>
      </w:numPr>
      <w:ind w:left="0" w:firstLine="0"/>
      <w:outlineLvl w:val="1"/>
    </w:pPr>
    <w:rPr>
      <w:sz w:val="24"/>
    </w:rPr>
  </w:style>
  <w:style w:type="paragraph" w:styleId="Titolo3">
    <w:name w:val="heading 3"/>
    <w:basedOn w:val="Titolo1"/>
    <w:next w:val="Normal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312D93"/>
    <w:pPr>
      <w:tabs>
        <w:tab w:val="right" w:pos="9360"/>
      </w:tabs>
      <w:spacing w:before="240" w:after="60"/>
      <w:ind w:right="720"/>
    </w:pPr>
    <w:rPr>
      <w:rFonts w:ascii="Arial" w:hAnsi="Arial"/>
      <w:b/>
      <w:caps/>
    </w:rPr>
  </w:style>
  <w:style w:type="paragraph" w:styleId="Sommario2">
    <w:name w:val="toc 2"/>
    <w:basedOn w:val="Normale"/>
    <w:next w:val="Normale"/>
    <w:uiPriority w:val="39"/>
    <w:rsid w:val="00312D93"/>
    <w:pPr>
      <w:tabs>
        <w:tab w:val="right" w:pos="9360"/>
      </w:tabs>
      <w:ind w:left="432" w:right="720"/>
    </w:pPr>
    <w:rPr>
      <w:rFonts w:ascii="Arial" w:hAnsi="Arial"/>
    </w:rPr>
  </w:style>
  <w:style w:type="paragraph" w:styleId="Sommario3">
    <w:name w:val="toc 3"/>
    <w:basedOn w:val="Normale"/>
    <w:next w:val="Normale"/>
    <w:semiHidden/>
    <w:rsid w:val="00312D9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Sommario4">
    <w:name w:val="toc 4"/>
    <w:basedOn w:val="Normale"/>
    <w:next w:val="Normale"/>
    <w:semiHidden/>
    <w:pPr>
      <w:ind w:left="600"/>
    </w:pPr>
  </w:style>
  <w:style w:type="paragraph" w:styleId="Sommario5">
    <w:name w:val="toc 5"/>
    <w:basedOn w:val="Normale"/>
    <w:next w:val="Normale"/>
    <w:semiHidden/>
    <w:pPr>
      <w:ind w:left="800"/>
    </w:pPr>
  </w:style>
  <w:style w:type="paragraph" w:styleId="Sommario6">
    <w:name w:val="toc 6"/>
    <w:basedOn w:val="Normale"/>
    <w:next w:val="Normale"/>
    <w:semiHidden/>
    <w:pPr>
      <w:ind w:left="1000"/>
    </w:pPr>
  </w:style>
  <w:style w:type="paragraph" w:styleId="Sommario7">
    <w:name w:val="toc 7"/>
    <w:basedOn w:val="Normale"/>
    <w:next w:val="Normale"/>
    <w:semiHidden/>
    <w:pPr>
      <w:ind w:left="1200"/>
    </w:pPr>
  </w:style>
  <w:style w:type="paragraph" w:styleId="Sommario8">
    <w:name w:val="toc 8"/>
    <w:basedOn w:val="Normale"/>
    <w:next w:val="Normale"/>
    <w:semiHidden/>
    <w:pPr>
      <w:ind w:left="1400"/>
    </w:pPr>
  </w:style>
  <w:style w:type="paragraph" w:styleId="Sommario9">
    <w:name w:val="toc 9"/>
    <w:basedOn w:val="Normale"/>
    <w:next w:val="Normale"/>
    <w:semiHidden/>
    <w:pPr>
      <w:ind w:left="1600"/>
    </w:pPr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E9326C"/>
    <w:pPr>
      <w:spacing w:after="120"/>
      <w:ind w:left="720"/>
      <w:jc w:val="both"/>
    </w:pPr>
    <w:rPr>
      <w:i/>
      <w:color w:val="0000FF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pPr>
      <w:widowControl/>
      <w:spacing w:before="100" w:beforeAutospacing="1" w:after="100" w:afterAutospacing="1" w:line="240" w:lineRule="auto"/>
    </w:pPr>
    <w:rPr>
      <w:szCs w:val="24"/>
    </w:rPr>
  </w:style>
  <w:style w:type="table" w:styleId="Grigliatabella">
    <w:name w:val="Table Grid"/>
    <w:basedOn w:val="Tabellanormale"/>
    <w:rsid w:val="008F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Indice">
    <w:name w:val="Titolo Indice"/>
    <w:basedOn w:val="Normale"/>
    <w:link w:val="TitoloIndiceChar"/>
    <w:rsid w:val="00611E15"/>
    <w:pPr>
      <w:widowControl/>
      <w:spacing w:line="360" w:lineRule="auto"/>
    </w:pPr>
    <w:rPr>
      <w:rFonts w:ascii="Arial" w:hAnsi="Arial"/>
      <w:b/>
      <w:bCs/>
      <w:snapToGrid w:val="0"/>
      <w:color w:val="C4001E"/>
      <w:sz w:val="36"/>
      <w:lang w:val="it-IT" w:eastAsia="it-IT"/>
    </w:rPr>
  </w:style>
  <w:style w:type="character" w:customStyle="1" w:styleId="TitoloIndiceChar">
    <w:name w:val="Titolo Indice Char"/>
    <w:link w:val="TitoloIndice"/>
    <w:rsid w:val="00611E15"/>
    <w:rPr>
      <w:rFonts w:ascii="Arial" w:hAnsi="Arial"/>
      <w:b/>
      <w:bCs/>
      <w:snapToGrid w:val="0"/>
      <w:color w:val="C4001E"/>
      <w:sz w:val="36"/>
      <w:lang w:val="it-IT" w:eastAsia="it-IT" w:bidi="ar-SA"/>
    </w:rPr>
  </w:style>
  <w:style w:type="paragraph" w:customStyle="1" w:styleId="sottotitolo0">
    <w:name w:val="sotto titolo"/>
    <w:basedOn w:val="Normale"/>
    <w:rsid w:val="00B23569"/>
    <w:pPr>
      <w:widowControl/>
      <w:spacing w:line="240" w:lineRule="auto"/>
      <w:jc w:val="right"/>
    </w:pPr>
    <w:rPr>
      <w:rFonts w:ascii="Arial" w:hAnsi="Arial"/>
      <w:b/>
      <w:bCs/>
      <w:color w:val="C4001E"/>
      <w:sz w:val="36"/>
      <w:lang w:val="it-IT" w:eastAsia="it-IT"/>
    </w:rPr>
  </w:style>
  <w:style w:type="paragraph" w:customStyle="1" w:styleId="testolegge">
    <w:name w:val="testo legge"/>
    <w:rsid w:val="00B23569"/>
    <w:rPr>
      <w:rFonts w:ascii="Arial" w:hAnsi="Arial"/>
    </w:rPr>
  </w:style>
  <w:style w:type="paragraph" w:customStyle="1" w:styleId="titololegge">
    <w:name w:val="titolo legge"/>
    <w:rsid w:val="00B23569"/>
    <w:rPr>
      <w:rFonts w:ascii="Arial" w:hAnsi="Arial"/>
      <w:b/>
      <w:color w:val="000000"/>
      <w:sz w:val="24"/>
    </w:rPr>
  </w:style>
  <w:style w:type="character" w:customStyle="1" w:styleId="TabellaCarattere">
    <w:name w:val="Tabella Carattere"/>
    <w:link w:val="Tabella"/>
    <w:locked/>
    <w:rsid w:val="002D3579"/>
    <w:rPr>
      <w:rFonts w:ascii="Arial" w:hAnsi="Arial"/>
    </w:rPr>
  </w:style>
  <w:style w:type="paragraph" w:customStyle="1" w:styleId="Tabella">
    <w:name w:val="Tabella"/>
    <w:basedOn w:val="Normale"/>
    <w:link w:val="TabellaCarattere"/>
    <w:rsid w:val="002D3579"/>
    <w:pPr>
      <w:widowControl/>
      <w:tabs>
        <w:tab w:val="left" w:pos="851"/>
      </w:tabs>
      <w:spacing w:after="120" w:line="240" w:lineRule="auto"/>
      <w:jc w:val="both"/>
    </w:pPr>
    <w:rPr>
      <w:rFonts w:ascii="Arial" w:hAnsi="Arial"/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tfrpo1-c\Desktop\UP%20Template\02%20-%20Requirements\Modello%20dei%20Casi%20d'us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E9E7-3E8A-4009-B4EA-62D1D16F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dei Casi d'uso.dot</Template>
  <TotalTime>1182</TotalTime>
  <Pages>17</Pages>
  <Words>1962</Words>
  <Characters>11187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</vt:lpstr>
      <vt:lpstr>Modello dei casi d'uso</vt:lpstr>
    </vt:vector>
  </TitlesOfParts>
  <Company>Progetto Architettura dei Sistemi Software</Company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</dc:title>
  <dc:subject>&lt;Nome Progetto&gt;</dc:subject>
  <dc:creator>itfrpo1-c</dc:creator>
  <cp:keywords/>
  <dc:description>&lt;Project Name&gt;</dc:description>
  <cp:lastModifiedBy>vittorio libretti</cp:lastModifiedBy>
  <cp:revision>120</cp:revision>
  <cp:lastPrinted>2007-02-08T16:43:00Z</cp:lastPrinted>
  <dcterms:created xsi:type="dcterms:W3CDTF">2017-11-09T14:22:00Z</dcterms:created>
  <dcterms:modified xsi:type="dcterms:W3CDTF">2020-12-02T15:17:00Z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895260863</vt:i4>
  </property>
  <property fmtid="{D5CDD505-2E9C-101B-9397-08002B2CF9AE}" pid="3" name="_EmailSubject">
    <vt:lpwstr/>
  </property>
  <property fmtid="{D5CDD505-2E9C-101B-9397-08002B2CF9AE}" pid="4" name="_AuthorEmail">
    <vt:lpwstr>Daniela.Corbo@enterpriseda.com</vt:lpwstr>
  </property>
  <property fmtid="{D5CDD505-2E9C-101B-9397-08002B2CF9AE}" pid="5" name="_AuthorEmailDisplayName">
    <vt:lpwstr>Daniela Corbo</vt:lpwstr>
  </property>
  <property fmtid="{D5CDD505-2E9C-101B-9397-08002B2CF9AE}" pid="6" name="_ReviewingToolsShownOnce">
    <vt:lpwstr/>
  </property>
</Properties>
</file>